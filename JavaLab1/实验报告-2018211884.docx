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</w:pPr>
    </w:p>
    <w:p>
      <w:pPr>
        <w:pStyle w:val="41"/>
      </w:pPr>
      <w:r>
        <w:rPr>
          <w:rFonts w:hint="eastAsia"/>
        </w:rPr>
        <w:t>北京邮电大学软件学院</w:t>
      </w:r>
    </w:p>
    <w:p>
      <w:pPr>
        <w:pStyle w:val="133"/>
      </w:pPr>
    </w:p>
    <w:p>
      <w:pPr>
        <w:pStyle w:val="133"/>
      </w:pPr>
      <w:r>
        <w:rPr>
          <w:rFonts w:hint="eastAsia"/>
        </w:rPr>
        <w:t>实验报告</w:t>
      </w:r>
    </w:p>
    <w:p>
      <w:pPr>
        <w:pStyle w:val="133"/>
      </w:pPr>
    </w:p>
    <w:p>
      <w:pPr>
        <w:pStyle w:val="145"/>
        <w:ind w:left="1558" w:leftChars="742"/>
      </w:pPr>
      <w:r>
        <w:rPr>
          <w:rFonts w:hint="eastAsia"/>
        </w:rPr>
        <w:t>课程名称：</w:t>
      </w:r>
      <w:r>
        <w:t xml:space="preserve">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Java SE</w:t>
      </w:r>
      <w:r>
        <w:rPr>
          <w:rFonts w:hint="eastAsia"/>
          <w:u w:val="single"/>
        </w:rPr>
        <w:t xml:space="preserve"> 程 序 设 计    </w:t>
      </w:r>
    </w:p>
    <w:p>
      <w:pPr>
        <w:pStyle w:val="145"/>
        <w:ind w:left="1558" w:leftChars="742"/>
      </w:pPr>
      <w:r>
        <w:rPr>
          <w:rFonts w:hint="eastAsia"/>
        </w:rPr>
        <w:t>项目名称：</w:t>
      </w:r>
      <w:r>
        <w:t xml:space="preserve"> </w:t>
      </w:r>
      <w:r>
        <w:rPr>
          <w:rFonts w:hint="eastAsia"/>
          <w:u w:val="single"/>
        </w:rPr>
        <w:t xml:space="preserve">  Java程序编制（基础练习） </w:t>
      </w:r>
    </w:p>
    <w:p>
      <w:pPr>
        <w:pStyle w:val="145"/>
        <w:ind w:left="1558" w:leftChars="742"/>
      </w:pPr>
    </w:p>
    <w:p>
      <w:pPr>
        <w:pStyle w:val="145"/>
        <w:ind w:left="1558" w:leftChars="742"/>
      </w:pPr>
      <w:r>
        <w:rPr>
          <w:rFonts w:hint="eastAsia"/>
        </w:rPr>
        <w:t>项目完成人：</w:t>
      </w:r>
    </w:p>
    <w:p>
      <w:pPr>
        <w:pStyle w:val="145"/>
        <w:ind w:left="2409" w:leftChars="1147"/>
        <w:rPr>
          <w:rFonts w:hint="default" w:eastAsia="微软雅黑"/>
          <w:u w:val="single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胡亦璇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</w:t>
      </w:r>
    </w:p>
    <w:p>
      <w:pPr>
        <w:pStyle w:val="145"/>
        <w:ind w:left="2409" w:leftChars="1147"/>
        <w:rPr>
          <w:u w:val="single"/>
        </w:rPr>
      </w:pPr>
    </w:p>
    <w:p>
      <w:pPr>
        <w:pStyle w:val="145"/>
        <w:ind w:left="2409" w:leftChars="1147"/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2018211884</w:t>
      </w:r>
      <w:r>
        <w:rPr>
          <w:rFonts w:hint="eastAsia"/>
          <w:u w:val="single"/>
        </w:rPr>
        <w:t xml:space="preserve">   </w:t>
      </w:r>
    </w:p>
    <w:p>
      <w:pPr>
        <w:pStyle w:val="145"/>
        <w:ind w:left="1558" w:leftChars="742"/>
      </w:pPr>
    </w:p>
    <w:p>
      <w:pPr>
        <w:pStyle w:val="145"/>
        <w:ind w:left="1558" w:leftChars="742"/>
      </w:pPr>
    </w:p>
    <w:p>
      <w:pPr>
        <w:pStyle w:val="145"/>
        <w:ind w:left="1558" w:leftChars="742"/>
      </w:pPr>
      <w:r>
        <w:rPr>
          <w:rFonts w:hint="eastAsia"/>
        </w:rPr>
        <w:t>指导教师：</w:t>
      </w:r>
      <w:r>
        <w:rPr>
          <w:rFonts w:hint="eastAsia"/>
          <w:u w:val="single"/>
        </w:rPr>
        <w:t xml:space="preserve">           崔毅东           </w:t>
      </w:r>
    </w:p>
    <w:p>
      <w:pPr>
        <w:pStyle w:val="145"/>
        <w:ind w:left="1558" w:leftChars="742"/>
      </w:pP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 xml:space="preserve">   期：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2019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10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16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日</w:t>
      </w:r>
    </w:p>
    <w:p>
      <w:pPr>
        <w:pStyle w:val="145"/>
      </w:pPr>
    </w:p>
    <w:p>
      <w:pPr>
        <w:pStyle w:val="145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62" w:after="62"/>
        <w:ind w:left="0" w:leftChars="0" w:firstLine="0" w:firstLineChars="0"/>
      </w:pPr>
    </w:p>
    <w:p>
      <w:pPr>
        <w:pStyle w:val="2"/>
        <w:ind w:left="606" w:hanging="606" w:firstLineChars="0"/>
      </w:pPr>
      <w:r>
        <w:rPr>
          <w:rFonts w:hint="eastAsia"/>
        </w:rPr>
        <w:t>实验概述</w:t>
      </w:r>
    </w:p>
    <w:p>
      <w:pPr>
        <w:pStyle w:val="4"/>
      </w:pPr>
      <w:r>
        <w:rPr>
          <w:rFonts w:hint="eastAsia"/>
        </w:rPr>
        <w:t>实验目的</w:t>
      </w:r>
    </w:p>
    <w:p>
      <w:pPr>
        <w:pStyle w:val="3"/>
        <w:bidi w:val="0"/>
      </w:pPr>
      <w:r>
        <w:rPr>
          <w:rFonts w:hint="eastAsia"/>
          <w:lang w:val="en-US" w:eastAsia="zh-CN"/>
        </w:rPr>
        <w:t>本实验旨在通过一系列Java语言简单程序的编写，使学生</w:t>
      </w:r>
      <w:r>
        <w:rPr>
          <w:rFonts w:hint="eastAsia"/>
        </w:rPr>
        <w:t>掌握Java通用IDE，练习类的封装使用、Java基本类库的使用、Java</w:t>
      </w:r>
      <w:r>
        <w:t xml:space="preserve"> </w:t>
      </w:r>
      <w:r>
        <w:rPr>
          <w:rFonts w:hint="eastAsia"/>
        </w:rPr>
        <w:t>GUI编程和事件驱动编程、利用UML进行简单建模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提高编程实践能力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实验内容</w:t>
      </w:r>
    </w:p>
    <w:tbl>
      <w:tblPr>
        <w:tblStyle w:val="50"/>
        <w:tblW w:w="8057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766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19"/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caps/>
                <w:color w:val="auto"/>
                <w:kern w:val="0"/>
                <w:szCs w:val="20"/>
              </w:rPr>
            </w:pPr>
          </w:p>
        </w:tc>
        <w:tc>
          <w:tcPr>
            <w:tcW w:w="766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19"/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caps/>
                <w:color w:val="auto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aps/>
                <w:color w:val="auto"/>
                <w:kern w:val="0"/>
                <w:szCs w:val="20"/>
              </w:rPr>
              <w:t>任务说明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7662" w:type="dxa"/>
            <w:shd w:val="clear" w:color="auto" w:fill="auto"/>
            <w:vAlign w:val="center"/>
          </w:tcPr>
          <w:p>
            <w:pPr>
              <w:pStyle w:val="117"/>
              <w:adjustRightInd w:val="0"/>
              <w:snapToGrid w:val="0"/>
              <w:textAlignment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分析项目需求，细化所需实现的功能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7662" w:type="dxa"/>
            <w:shd w:val="clear" w:color="auto" w:fill="auto"/>
            <w:vAlign w:val="center"/>
          </w:tcPr>
          <w:p>
            <w:pPr>
              <w:pStyle w:val="117"/>
              <w:adjustRightInd w:val="0"/>
              <w:snapToGrid w:val="0"/>
              <w:textAlignment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分析哪些数据为输入、输出、存储等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7662" w:type="dxa"/>
            <w:shd w:val="clear" w:color="auto" w:fill="auto"/>
            <w:vAlign w:val="center"/>
          </w:tcPr>
          <w:p>
            <w:pPr>
              <w:pStyle w:val="117"/>
              <w:adjustRightInd w:val="0"/>
              <w:snapToGrid w:val="0"/>
              <w:textAlignment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设计UI，设计类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7662" w:type="dxa"/>
            <w:shd w:val="clear" w:color="auto" w:fill="auto"/>
            <w:vAlign w:val="center"/>
          </w:tcPr>
          <w:p>
            <w:pPr>
              <w:pStyle w:val="117"/>
              <w:adjustRightInd w:val="0"/>
              <w:snapToGrid w:val="0"/>
              <w:textAlignment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画UML类图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7662" w:type="dxa"/>
            <w:shd w:val="clear" w:color="auto" w:fill="auto"/>
            <w:vAlign w:val="center"/>
          </w:tcPr>
          <w:p>
            <w:pPr>
              <w:pStyle w:val="117"/>
              <w:adjustRightInd w:val="0"/>
              <w:snapToGrid w:val="0"/>
              <w:textAlignment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用伪代码写程序大致结构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7662" w:type="dxa"/>
            <w:shd w:val="clear" w:color="auto" w:fill="auto"/>
            <w:vAlign w:val="center"/>
          </w:tcPr>
          <w:p>
            <w:pPr>
              <w:pStyle w:val="117"/>
              <w:adjustRightInd w:val="0"/>
              <w:snapToGrid w:val="0"/>
              <w:textAlignment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编程实现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adjustRightInd w:val="0"/>
              <w:snapToGrid w:val="0"/>
              <w:textAlignment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7662" w:type="dxa"/>
            <w:shd w:val="clear" w:color="auto" w:fill="auto"/>
            <w:vAlign w:val="center"/>
          </w:tcPr>
          <w:p>
            <w:pPr>
              <w:pStyle w:val="117"/>
              <w:adjustRightInd w:val="0"/>
              <w:snapToGrid w:val="0"/>
              <w:textAlignment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调试，测试</w:t>
            </w:r>
          </w:p>
        </w:tc>
      </w:tr>
    </w:tbl>
    <w:p>
      <w:pPr>
        <w:pStyle w:val="3"/>
        <w:spacing w:before="62" w:after="62"/>
        <w:ind w:firstLine="0" w:firstLineChars="0"/>
        <w:rPr>
          <w:rFonts w:hint="eastAsia"/>
        </w:rPr>
      </w:pPr>
    </w:p>
    <w:p>
      <w:pPr>
        <w:pStyle w:val="4"/>
      </w:pPr>
      <w:r>
        <w:rPr>
          <w:rFonts w:hint="eastAsia"/>
        </w:rPr>
        <w:t>实验环境</w:t>
      </w:r>
    </w:p>
    <w:p>
      <w:pPr>
        <w:pStyle w:val="3"/>
        <w:spacing w:before="62" w:after="62"/>
      </w:pPr>
      <w:r>
        <w:rPr>
          <w:rFonts w:hint="eastAsia"/>
          <w:lang w:val="en-US" w:eastAsia="zh-CN"/>
        </w:rPr>
        <w:t>Windows系统下Eclipse IDE（配置javafx zulu11）</w:t>
      </w:r>
    </w:p>
    <w:p>
      <w:pPr>
        <w:pStyle w:val="5"/>
      </w:pPr>
      <w:r>
        <w:rPr>
          <w:rFonts w:hint="eastAsia"/>
        </w:rPr>
        <w:t>硬件环境</w:t>
      </w:r>
    </w:p>
    <w:p>
      <w:pPr>
        <w:pStyle w:val="3"/>
        <w:spacing w:before="62" w:after="62"/>
      </w:pPr>
      <w:r>
        <w:rPr>
          <w:rFonts w:hint="eastAsia"/>
          <w:lang w:val="en-US" w:eastAsia="zh-CN"/>
        </w:rPr>
        <w:t>Lenovo ThinkPad X250 64bit 8G</w:t>
      </w:r>
    </w:p>
    <w:p>
      <w:pPr>
        <w:pStyle w:val="5"/>
      </w:pPr>
      <w:r>
        <w:rPr>
          <w:rFonts w:hint="eastAsia"/>
        </w:rPr>
        <w:t>网络环境</w:t>
      </w:r>
    </w:p>
    <w:p>
      <w:pPr>
        <w:pStyle w:val="3"/>
        <w:spacing w:before="62" w:after="62"/>
      </w:pPr>
      <w:r>
        <w:rPr>
          <w:rFonts w:hint="eastAsia"/>
          <w:lang w:val="en-US" w:eastAsia="zh-CN"/>
        </w:rPr>
        <w:t>无</w:t>
      </w:r>
    </w:p>
    <w:p>
      <w:pPr>
        <w:pStyle w:val="5"/>
      </w:pPr>
      <w:r>
        <w:rPr>
          <w:rFonts w:hint="eastAsia"/>
        </w:rPr>
        <w:t>软件环境</w:t>
      </w:r>
    </w:p>
    <w:p>
      <w:pPr>
        <w:pStyle w:val="3"/>
        <w:spacing w:before="62" w:after="62"/>
        <w:rPr>
          <w:rFonts w:hint="default"/>
          <w:lang w:val="en-US"/>
        </w:rPr>
      </w:pPr>
      <w:r>
        <w:rPr>
          <w:rFonts w:hint="eastAsia"/>
          <w:lang w:val="en-US" w:eastAsia="zh-CN"/>
        </w:rPr>
        <w:t>操作系统：Windows10 64bit; IDE：Eclipse 64bit</w:t>
      </w:r>
    </w:p>
    <w:p>
      <w:pPr>
        <w:pStyle w:val="4"/>
      </w:pPr>
      <w:r>
        <w:rPr>
          <w:rFonts w:hint="eastAsia"/>
        </w:rPr>
        <w:t>实验结果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五个程序均能完成实验指导书的基本要求，及时响应键盘、鼠标输入，通过控制台或Javafx窗口在屏幕上输出，并且计算正确、运行良好。详见“二、实验内容”部分。</w:t>
      </w:r>
    </w:p>
    <w:p>
      <w:pPr>
        <w:pStyle w:val="2"/>
        <w:ind w:left="606" w:hanging="606" w:firstLineChars="0"/>
      </w:pPr>
      <w:r>
        <w:rPr>
          <w:rFonts w:hint="eastAsia"/>
        </w:rPr>
        <w:t>实验内容</w:t>
      </w:r>
    </w:p>
    <w:p>
      <w:pPr>
        <w:pStyle w:val="2"/>
        <w:numPr>
          <w:ilvl w:val="0"/>
          <w:numId w:val="0"/>
        </w:numPr>
        <w:ind w:firstLine="150" w:firstLineChars="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分析设计</w:t>
      </w:r>
    </w:p>
    <w:p>
      <w:pPr>
        <w:pStyle w:val="4"/>
        <w:numPr>
          <w:ilvl w:val="0"/>
          <w:numId w:val="0"/>
        </w:numPr>
        <w:ind w:left="142"/>
      </w:pPr>
      <w:r>
        <w:rPr>
          <w:rFonts w:hint="eastAsia"/>
          <w:lang w:val="en-US" w:eastAsia="zh-CN"/>
        </w:rPr>
        <w:t>1</w:t>
      </w:r>
      <w:r>
        <w:t>.1</w:t>
      </w:r>
      <w:r>
        <w:rPr>
          <w:rFonts w:hint="eastAsia"/>
        </w:rPr>
        <w:t>问题分析</w:t>
      </w:r>
    </w:p>
    <w:p>
      <w:pPr>
        <w:pStyle w:val="5"/>
        <w:numPr>
          <w:ilvl w:val="0"/>
          <w:numId w:val="0"/>
        </w:numPr>
        <w:ind w:left="105" w:leftChars="50"/>
      </w:pPr>
      <w:r>
        <w:rPr>
          <w:rFonts w:hint="eastAsia"/>
          <w:lang w:val="en-US" w:eastAsia="zh-CN"/>
        </w:rPr>
        <w:t>1</w:t>
      </w:r>
      <w:r>
        <w:t xml:space="preserve">.1.1 </w:t>
      </w:r>
      <w:r>
        <w:rPr>
          <w:rFonts w:hint="eastAsia"/>
        </w:rPr>
        <w:t>目标</w:t>
      </w:r>
    </w:p>
    <w:p>
      <w:pPr>
        <w:pStyle w:val="3"/>
        <w:spacing w:before="62" w:after="6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设计一个GUI程序，模拟四辆小车赛跑。用户可通过文本框输入分别设置四辆小车的速度，1代表最快。</w:t>
      </w:r>
    </w:p>
    <w:p>
      <w:pPr>
        <w:pStyle w:val="5"/>
        <w:numPr>
          <w:ilvl w:val="0"/>
          <w:numId w:val="0"/>
        </w:numPr>
        <w:ind w:left="105" w:leftChars="50"/>
      </w:pPr>
      <w:r>
        <w:rPr>
          <w:rFonts w:hint="eastAsia"/>
          <w:lang w:val="en-US" w:eastAsia="zh-CN"/>
        </w:rPr>
        <w:t>1</w:t>
      </w:r>
      <w:r>
        <w:t>.1.2</w:t>
      </w:r>
      <w:r>
        <w:rPr>
          <w:rFonts w:hint="eastAsia"/>
        </w:rPr>
        <w:t>功能</w:t>
      </w:r>
    </w:p>
    <w:p>
      <w:pPr>
        <w:pStyle w:val="6"/>
        <w:numPr>
          <w:ilvl w:val="0"/>
          <w:numId w:val="0"/>
        </w:numPr>
        <w:ind w:left="968" w:leftChars="56" w:hanging="850" w:hangingChars="405"/>
        <w:rPr>
          <w:rFonts w:hint="default" w:eastAsia="微软雅黑"/>
          <w:lang w:val="en-US" w:eastAsia="zh-CN"/>
        </w:rPr>
      </w:pPr>
      <w:bookmarkStart w:id="0" w:name="_Ref309370145"/>
      <w:r>
        <w:rPr>
          <w:rFonts w:hint="eastAsia"/>
          <w:lang w:val="en-US" w:eastAsia="zh-CN"/>
        </w:rPr>
        <w:t>1</w:t>
      </w:r>
      <w:r>
        <w:t>.1.2.1</w:t>
      </w:r>
      <w:r>
        <w:rPr>
          <w:rFonts w:hint="eastAsia"/>
        </w:rPr>
        <w:t>功能一：</w:t>
      </w:r>
      <w:bookmarkEnd w:id="0"/>
      <w:bookmarkStart w:id="1" w:name="_Ref309370146"/>
      <w:r>
        <w:rPr>
          <w:rFonts w:hint="eastAsia"/>
          <w:lang w:val="en-US" w:eastAsia="zh-CN"/>
        </w:rPr>
        <w:t>接收键盘输入</w:t>
      </w:r>
    </w:p>
    <w:p>
      <w:pPr>
        <w:pStyle w:val="6"/>
        <w:numPr>
          <w:ilvl w:val="0"/>
          <w:numId w:val="0"/>
        </w:numPr>
        <w:ind w:left="968" w:leftChars="56" w:hanging="850" w:hangingChars="405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.1.2.2</w:t>
      </w:r>
      <w:r>
        <w:rPr>
          <w:rFonts w:hint="eastAsia"/>
        </w:rPr>
        <w:t>功能二：</w:t>
      </w:r>
      <w:bookmarkEnd w:id="1"/>
      <w:r>
        <w:rPr>
          <w:rFonts w:hint="eastAsia"/>
          <w:lang w:val="en-US" w:eastAsia="zh-CN"/>
        </w:rPr>
        <w:t>显示小车运动动画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1</w:t>
      </w:r>
      <w:r>
        <w:t>.1.3</w:t>
      </w:r>
      <w:r>
        <w:rPr>
          <w:rFonts w:hint="eastAsia"/>
        </w:rPr>
        <w:t>性能</w:t>
      </w:r>
    </w:p>
    <w:p>
      <w:pPr>
        <w:pStyle w:val="6"/>
        <w:numPr>
          <w:ilvl w:val="0"/>
          <w:numId w:val="0"/>
        </w:numPr>
      </w:pPr>
      <w:bookmarkStart w:id="2" w:name="_Ref309370382"/>
      <w:r>
        <w:rPr>
          <w:rFonts w:hint="eastAsia"/>
          <w:lang w:val="en-US" w:eastAsia="zh-CN"/>
        </w:rPr>
        <w:t>1</w:t>
      </w:r>
      <w:r>
        <w:t>.1.3.1</w:t>
      </w:r>
      <w:r>
        <w:rPr>
          <w:rFonts w:hint="eastAsia"/>
          <w:lang w:val="en-US" w:eastAsia="zh-CN"/>
        </w:rPr>
        <w:t>程序响应</w:t>
      </w:r>
      <w:r>
        <w:rPr>
          <w:rFonts w:hint="eastAsia"/>
        </w:rPr>
        <w:t>的性能</w:t>
      </w:r>
      <w:bookmarkEnd w:id="2"/>
    </w:p>
    <w:p>
      <w:pPr>
        <w:pStyle w:val="3"/>
        <w:spacing w:before="62" w:after="62"/>
        <w:rPr>
          <w:rFonts w:hint="eastAsia"/>
        </w:rPr>
      </w:pPr>
      <w:r>
        <w:rPr>
          <w:rFonts w:hint="eastAsia"/>
        </w:rPr>
        <w:t>在用户</w:t>
      </w:r>
      <w:r>
        <w:rPr>
          <w:rFonts w:hint="eastAsia"/>
          <w:lang w:val="en-US" w:eastAsia="zh-CN"/>
        </w:rPr>
        <w:t>进行文本框输入后</w:t>
      </w:r>
      <w:r>
        <w:rPr>
          <w:rFonts w:hint="eastAsia"/>
        </w:rPr>
        <w:t>，程序在</w:t>
      </w:r>
      <w:r>
        <w:rPr>
          <w:rFonts w:hint="eastAsia"/>
          <w:lang w:val="en-US" w:eastAsia="zh-CN"/>
        </w:rPr>
        <w:t>0.5</w:t>
      </w:r>
      <w:r>
        <w:rPr>
          <w:rFonts w:hint="eastAsia"/>
        </w:rPr>
        <w:t>秒之内响应并将</w:t>
      </w:r>
      <w:r>
        <w:rPr>
          <w:rFonts w:hint="eastAsia"/>
          <w:lang w:val="en-US" w:eastAsia="zh-CN"/>
        </w:rPr>
        <w:t>重置动画</w:t>
      </w:r>
      <w:r>
        <w:rPr>
          <w:rFonts w:hint="eastAsia"/>
        </w:rPr>
        <w:t>显示到屏幕上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1</w:t>
      </w:r>
      <w:r>
        <w:t>.1.3.2</w:t>
      </w:r>
      <w:r>
        <w:rPr>
          <w:rFonts w:hint="eastAsia"/>
        </w:rPr>
        <w:t>健壮性</w:t>
      </w:r>
    </w:p>
    <w:p>
      <w:pPr>
        <w:pStyle w:val="3"/>
        <w:spacing w:before="62" w:after="62"/>
        <w:rPr>
          <w:rFonts w:hint="default"/>
          <w:lang w:val="en-US"/>
        </w:rPr>
      </w:pPr>
      <w:r>
        <w:rPr>
          <w:rFonts w:hint="eastAsia"/>
          <w:lang w:val="en-US" w:eastAsia="zh-CN"/>
        </w:rPr>
        <w:t>当输入为数字，程序正常执行。若输入不为数字，程序捕捉异常，并在控制台输出“Please input number!”，等待下一次输入。</w:t>
      </w:r>
    </w:p>
    <w:p>
      <w:pPr>
        <w:pStyle w:val="6"/>
        <w:numPr>
          <w:ilvl w:val="0"/>
          <w:numId w:val="0"/>
        </w:numPr>
        <w:ind w:left="851" w:hanging="851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t>.1.3.3</w:t>
      </w:r>
      <w:r>
        <w:rPr>
          <w:rFonts w:hint="eastAsia"/>
        </w:rPr>
        <w:t>异常输入处理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见1.1.3.2健壮性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1</w:t>
      </w:r>
      <w:r>
        <w:t>.2</w:t>
      </w:r>
      <w:r>
        <w:rPr>
          <w:rFonts w:hint="eastAsia"/>
        </w:rPr>
        <w:t>设计方案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1</w:t>
      </w:r>
      <w:r>
        <w:t>.2.1</w:t>
      </w:r>
      <w:r>
        <w:rPr>
          <w:rFonts w:hint="eastAsia"/>
        </w:rPr>
        <w:t>模块划分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14525" cy="2390775"/>
            <wp:effectExtent l="0" t="0" r="9525" b="952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本项目只包含一个模块 </w:t>
      </w:r>
      <w:r>
        <w:rPr>
          <w:rFonts w:hint="eastAsia"/>
          <w:lang w:val="en-US" w:eastAsia="zh-CN"/>
        </w:rPr>
        <w:t>RacingCar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1</w:t>
      </w:r>
      <w:r>
        <w:t>.2.</w:t>
      </w:r>
      <w:r>
        <w:rPr>
          <w:rFonts w:hint="eastAsia"/>
        </w:rPr>
        <w:t>2类图</w:t>
      </w:r>
    </w:p>
    <w:p>
      <w:pPr>
        <w:pStyle w:val="3"/>
        <w:spacing w:before="62" w:after="62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74365" cy="3733165"/>
            <wp:effectExtent l="0" t="0" r="0" b="0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709" w:hanging="709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t>.2.</w:t>
      </w:r>
      <w:r>
        <w:rPr>
          <w:rFonts w:hint="eastAsia"/>
        </w:rPr>
        <w:t>3算法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1</w:t>
      </w:r>
      <w:r>
        <w:t>.3</w:t>
      </w:r>
      <w:r>
        <w:rPr>
          <w:rFonts w:hint="eastAsia"/>
        </w:rPr>
        <w:t>实验结果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67915"/>
            <wp:effectExtent l="0" t="0" r="3810" b="13335"/>
            <wp:docPr id="1" name="图片 1" descr="racing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acingc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/>
        </w:rPr>
      </w:pPr>
      <w:r>
        <w:rPr>
          <w:rFonts w:hint="eastAsia"/>
          <w:lang w:val="en-US" w:eastAsia="zh-CN"/>
        </w:rPr>
        <w:t>运行程序后，屏幕上显示四辆小车、赛道以及四辆小车分别的速度因子输入框（如上图），当输入数字并回车后，小车立刻以相应速度沿赛道运动，到最右端自动停下。若输入不为数字，程序捕捉异常，并在控制台输出“Please input number!”，小车将继续以上一次输入的速度因子运动，直到输入为数字。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1</w:t>
      </w:r>
      <w:r>
        <w:t xml:space="preserve">.4 </w:t>
      </w:r>
      <w:r>
        <w:rPr>
          <w:rFonts w:hint="eastAsia"/>
        </w:rPr>
        <w:t>调试心得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在一个文本域中回车属于ActionEvent类型，而不是KeyEvent类型。</w:t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注意类中构造函数内部变量与外部成员变量的区别，注意变量放置位置，这很有可能导致程序出现意想不到的错误。</w:t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自定义类型可通过extends Pane转换成节点类型。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注意各类面板的嵌套关系。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</w:t>
      </w:r>
      <w:r>
        <w:t>.5</w:t>
      </w:r>
      <w:r>
        <w:rPr>
          <w:rFonts w:hint="eastAsia"/>
        </w:rPr>
        <w:t>源程序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//RacingCar.java</w:t>
      </w:r>
    </w:p>
    <w:p>
      <w:pPr>
        <w:pStyle w:val="149"/>
        <w:rPr>
          <w:rFonts w:hint="default" w:eastAsiaTheme="minorEastAsia"/>
          <w:lang w:val="en-US" w:eastAsia="zh-CN"/>
        </w:rPr>
      </w:pPr>
    </w:p>
    <w:p>
      <w:pPr>
        <w:pStyle w:val="149"/>
        <w:rPr>
          <w:rFonts w:hint="eastAsia"/>
        </w:rPr>
      </w:pPr>
      <w:r>
        <w:rPr>
          <w:rFonts w:hint="eastAsia"/>
        </w:rPr>
        <w:t>package project1;</w:t>
      </w:r>
    </w:p>
    <w:p>
      <w:pPr>
        <w:pStyle w:val="149"/>
        <w:rPr>
          <w:rFonts w:hint="eastAsia"/>
        </w:rPr>
      </w:pPr>
    </w:p>
    <w:p>
      <w:pPr>
        <w:pStyle w:val="149"/>
        <w:rPr>
          <w:rFonts w:hint="eastAsia"/>
        </w:rPr>
      </w:pPr>
      <w:r>
        <w:rPr>
          <w:rFonts w:hint="eastAsia"/>
        </w:rPr>
        <w:t>import javafx.animation.PathTransition;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javafx.application.Application;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javafx.collections.ObservableList;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javafx.geometry.Insets;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javafx.scene.Group;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javafx.scene.Scene;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javafx.scene.control.Label;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javafx.scene.control.TextField;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javafx.scene.shape.*;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javafx.scene.layout.*;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javafx.scene.paint.Color;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javafx.stage.Stage;</w:t>
      </w:r>
    </w:p>
    <w:p>
      <w:pPr>
        <w:pStyle w:val="149"/>
        <w:rPr>
          <w:rFonts w:hint="eastAsia"/>
        </w:rPr>
      </w:pPr>
      <w:r>
        <w:rPr>
          <w:rFonts w:hint="eastAsia"/>
        </w:rPr>
        <w:t>import javafx.util.Duration;</w:t>
      </w:r>
    </w:p>
    <w:p>
      <w:pPr>
        <w:pStyle w:val="149"/>
        <w:rPr>
          <w:rFonts w:hint="eastAsia"/>
        </w:rPr>
      </w:pPr>
    </w:p>
    <w:p>
      <w:pPr>
        <w:pStyle w:val="149"/>
        <w:rPr>
          <w:rFonts w:hint="eastAsia"/>
        </w:rPr>
      </w:pPr>
      <w:r>
        <w:rPr>
          <w:rFonts w:hint="eastAsia"/>
        </w:rPr>
        <w:t>public class RacingCar extends Application{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start(Stage primaryStage) {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//Create 4 pane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Pane pane1=new Pane();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Pane pane2=new Pane();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Pane pane3=new Pane();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Pane pane4=new Pane();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//Create 4 car and place them in panes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 car1=new Car(pane1);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 car2=new Car(pane2);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 car3=new Car(pane3);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 car4=new Car(pane4);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//Create a HBox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HBox hbox=new HBox(5);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hbox.setPadding(new Insets(5,5,5,5));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//Create some labels and TextField and put them in HBox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TextField tx1=new TextField();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TextField tx2=new TextField();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TextField tx3=new TextField();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TextField tx4=new TextField();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hbox.getChildren().addAll(new Label("Car 1:"),tx1,new Label("Car 2:"),tx2,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Label("Car 3:"),tx3,new Label("Car 4:"),tx4);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//Place nodes in a VBox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VBox vbox=new VBox(5);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vbox.setPadding(new Insets(5,5,5,5));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vbox.getChildren().addAll(hbox,pane1,pane2,pane3,pane4);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//TextField's EventHandler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tx1.setOnAction(e-&gt;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input1 = Integer.valueOf(tx1.getText()).intValue();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car1.setspeed(input1);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System.out.println("Please input number!");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car1.run();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tx2.setOnAction(e-&gt;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input2 = Integer.valueOf(tx2.getText()).intValue();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car2.setspeed(input2);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System.out.println("Please input number!");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car2.run();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tx3.setOnAction(e-&gt;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input3 = Integer.valueOf(tx3.getText()).intValue();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car3.setspeed(input3);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System.out.println("Please input number!");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car3.run();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tx4.setOnAction(e-&gt;{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input4 = Integer.valueOf(tx4.getText()).intValue();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car4.setspeed(input4);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ex)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System.out.println("Please input number!");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car4.run();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149"/>
        <w:rPr>
          <w:rFonts w:hint="eastAsia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//Create a scene and place it in stage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Scene scene=new Scene(vbox,850,350);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primaryStage.setTitle("Exercise16_17");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primaryStage.setScene(scene);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primaryStage.show();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rPr>
          <w:rFonts w:hint="eastAsia"/>
        </w:rPr>
      </w:pPr>
      <w:r>
        <w:rPr>
          <w:rFonts w:hint="eastAsia"/>
        </w:rPr>
        <w:t>}</w:t>
      </w:r>
    </w:p>
    <w:p>
      <w:pPr>
        <w:pStyle w:val="149"/>
        <w:rPr>
          <w:rFonts w:hint="eastAsia"/>
        </w:rPr>
      </w:pPr>
    </w:p>
    <w:p>
      <w:pPr>
        <w:pStyle w:val="149"/>
        <w:rPr>
          <w:rFonts w:hint="eastAsia"/>
        </w:rPr>
      </w:pPr>
      <w:r>
        <w:rPr>
          <w:rFonts w:hint="eastAsia"/>
        </w:rPr>
        <w:t>class Car extends Pane{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//创建一个移动动画类PathTransition的对象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 xml:space="preserve">private </w:t>
      </w:r>
      <w:r>
        <w:rPr>
          <w:rFonts w:hint="eastAsia"/>
        </w:rPr>
        <w:t>PathTransition pt = new PathTransition();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 xml:space="preserve">private </w:t>
      </w:r>
      <w:r>
        <w:rPr>
          <w:rFonts w:hint="eastAsia"/>
        </w:rPr>
        <w:t>int speed=100;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 xml:space="preserve">private </w:t>
      </w:r>
      <w:r>
        <w:rPr>
          <w:rFonts w:hint="eastAsia"/>
        </w:rPr>
        <w:t>Line l=new Line(0,65,830,65);//小车跑道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 xml:space="preserve">private </w:t>
      </w:r>
      <w:r>
        <w:rPr>
          <w:rFonts w:hint="eastAsia"/>
        </w:rPr>
        <w:t>Group group=new Group();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Car(Pane pane){//画一辆小车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Rectangle r=new Rectangle(0,50,50,10);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Circle c1=new Circle(15,63,5);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Circle c2=new Circle(35,63,5);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Polygon p=new Polygon();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ObservableList&lt;Double&gt; list=p.getPoints();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list.addAll(15.0,40.0,5.0,50.0,35.0,50.0,25.0,40.0);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r.setFill(Color.LIGHTGREEN);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c1.setFill(Color.BLACK);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c2.setFill(Color.BLACK);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p.setFill(Color.RED);    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group.getChildren().addAll(p,r,c1,c2);//将小车各部分形状绑成组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pane.getChildren().addAll(group,l);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void run() {//使小车运动的函数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pt.setDuration(Duration.millis(speed*100));//设置动画周期持续时间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pt.setPath(l);//小车运动轨迹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pt.setNode(group);//设置要移动的图形为小车组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pt.setAutoReverse(false);//设置不自动转向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pt.setCycleCount(1);//设置循环次数为1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pt.play();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setspeed(int sp) {//设置小车速度因子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speed=sp;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rPr>
          <w:rFonts w:hint="eastAsia"/>
        </w:rPr>
      </w:pPr>
    </w:p>
    <w:p>
      <w:pPr>
        <w:pStyle w:val="149"/>
        <w:rPr>
          <w:rFonts w:hint="eastAsia"/>
        </w:rPr>
      </w:pPr>
    </w:p>
    <w:p>
      <w:pPr>
        <w:pStyle w:val="2"/>
        <w:numPr>
          <w:ilvl w:val="0"/>
          <w:numId w:val="0"/>
        </w:numPr>
        <w:ind w:firstLine="150" w:firstLineChars="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分析设计</w:t>
      </w:r>
    </w:p>
    <w:p>
      <w:pPr>
        <w:pStyle w:val="4"/>
        <w:numPr>
          <w:ilvl w:val="0"/>
          <w:numId w:val="0"/>
        </w:numPr>
        <w:ind w:left="142"/>
      </w:pP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问题分析</w:t>
      </w:r>
    </w:p>
    <w:p>
      <w:pPr>
        <w:pStyle w:val="5"/>
        <w:numPr>
          <w:ilvl w:val="0"/>
          <w:numId w:val="0"/>
        </w:numPr>
        <w:ind w:left="105" w:leftChars="5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t xml:space="preserve">.1.1 </w:t>
      </w:r>
      <w:r>
        <w:rPr>
          <w:rFonts w:hint="eastAsia"/>
        </w:rPr>
        <w:t>目标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该程序需要根据四种不同税收类型的政策，打印出相应金额的税收价目表。</w:t>
      </w:r>
    </w:p>
    <w:p>
      <w:pPr>
        <w:pStyle w:val="5"/>
        <w:numPr>
          <w:ilvl w:val="0"/>
          <w:numId w:val="0"/>
        </w:numPr>
        <w:ind w:left="105" w:leftChars="50"/>
      </w:pPr>
      <w:r>
        <w:rPr>
          <w:rFonts w:hint="eastAsia"/>
          <w:lang w:val="en-US" w:eastAsia="zh-CN"/>
        </w:rPr>
        <w:t>2</w:t>
      </w:r>
      <w:r>
        <w:t>.1.2</w:t>
      </w:r>
      <w:r>
        <w:rPr>
          <w:rFonts w:hint="eastAsia"/>
        </w:rPr>
        <w:t>功能</w:t>
      </w:r>
    </w:p>
    <w:p>
      <w:pPr>
        <w:pStyle w:val="6"/>
        <w:numPr>
          <w:ilvl w:val="0"/>
          <w:numId w:val="0"/>
        </w:numPr>
        <w:ind w:left="968" w:leftChars="56" w:hanging="850" w:hangingChars="405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.1.2.1</w:t>
      </w:r>
      <w:r>
        <w:rPr>
          <w:rFonts w:hint="eastAsia"/>
        </w:rPr>
        <w:t>功能一：</w:t>
      </w:r>
      <w:r>
        <w:rPr>
          <w:rFonts w:hint="eastAsia"/>
          <w:lang w:val="en-US" w:eastAsia="zh-CN"/>
        </w:rPr>
        <w:t>从键盘获取金额上界、下界以及打表金额间隔</w:t>
      </w:r>
    </w:p>
    <w:p>
      <w:pPr>
        <w:pStyle w:val="6"/>
        <w:numPr>
          <w:ilvl w:val="0"/>
          <w:numId w:val="0"/>
        </w:numPr>
        <w:ind w:left="14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.1.2.2</w:t>
      </w:r>
      <w:r>
        <w:rPr>
          <w:rFonts w:hint="eastAsia"/>
        </w:rPr>
        <w:t>功能二：</w:t>
      </w:r>
      <w:r>
        <w:rPr>
          <w:rFonts w:hint="eastAsia"/>
          <w:lang w:val="en-US" w:eastAsia="zh-CN"/>
        </w:rPr>
        <w:t>在控制台打印出相应金额段的税收表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2</w:t>
      </w:r>
      <w:r>
        <w:t>.1.3</w:t>
      </w:r>
      <w:r>
        <w:rPr>
          <w:rFonts w:hint="eastAsia"/>
        </w:rPr>
        <w:t>性能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2</w:t>
      </w:r>
      <w:r>
        <w:t>.1.3.1</w:t>
      </w:r>
      <w:r>
        <w:rPr>
          <w:rFonts w:hint="eastAsia"/>
          <w:lang w:val="en-US" w:eastAsia="zh-CN"/>
        </w:rPr>
        <w:t>响应输入</w:t>
      </w:r>
      <w:r>
        <w:rPr>
          <w:rFonts w:hint="eastAsia"/>
        </w:rPr>
        <w:t>性能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/>
        </w:rPr>
        <w:t>在用户输入文字的同时，程序在每次输入后的0.4秒之内响应并将结果显示到屏幕上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2</w:t>
      </w:r>
      <w:r>
        <w:t>.1.3.2</w:t>
      </w:r>
      <w:r>
        <w:rPr>
          <w:rFonts w:hint="eastAsia"/>
        </w:rPr>
        <w:t>健壮性</w:t>
      </w:r>
    </w:p>
    <w:p>
      <w:pPr>
        <w:pStyle w:val="3"/>
        <w:spacing w:before="62" w:after="6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当金额下界不小于上界时，程序抛出异常并捕获，在控制台打印出“downbound must be smaller than upbound!”，等待重新输入；当退出选项用户输入与选项不匹配时，程序抛出异常并捕获，在控制台打印出“Please input only 1 or 2!”，等待重新输入。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2</w:t>
      </w:r>
      <w:r>
        <w:t>.1.3.3</w:t>
      </w:r>
      <w:r>
        <w:rPr>
          <w:rFonts w:hint="eastAsia"/>
        </w:rPr>
        <w:t>异常输入处理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当输入不为数字时，程序抛出异常并捕获，在控制台打印出“Input should be number!”，等待重新输入；当金额间隔为0时，程序抛出异常并捕获，在控制台打印出“Interval 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zero!”，等待重新输入。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</w:rPr>
        <w:t>设计方案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2</w:t>
      </w:r>
      <w:r>
        <w:t>.2.1</w:t>
      </w:r>
      <w:r>
        <w:rPr>
          <w:rFonts w:hint="eastAsia"/>
        </w:rPr>
        <w:t>模块划分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5000" cy="2428875"/>
            <wp:effectExtent l="0" t="0" r="0" b="9525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本项目只包含一个模块 </w:t>
      </w:r>
      <w:r>
        <w:rPr>
          <w:rFonts w:hint="eastAsia"/>
          <w:lang w:val="en-US" w:eastAsia="zh-CN"/>
        </w:rPr>
        <w:t>TaxTable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2</w:t>
      </w:r>
      <w:r>
        <w:t>.2.</w:t>
      </w:r>
      <w:r>
        <w:rPr>
          <w:rFonts w:hint="eastAsia"/>
        </w:rPr>
        <w:t>2类图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97175" cy="1645920"/>
            <wp:effectExtent l="0" t="0" r="0" b="0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2</w:t>
      </w:r>
      <w:r>
        <w:t>.2.</w:t>
      </w:r>
      <w:r>
        <w:rPr>
          <w:rFonts w:hint="eastAsia"/>
        </w:rPr>
        <w:t>3算法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2</w:t>
      </w:r>
      <w:r>
        <w:t>.3</w:t>
      </w:r>
      <w:r>
        <w:rPr>
          <w:rFonts w:hint="eastAsia"/>
        </w:rPr>
        <w:t>实验结果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224405"/>
            <wp:effectExtent l="0" t="0" r="4445" b="444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690235"/>
            <wp:effectExtent l="0" t="0" r="3175" b="5715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3025" cy="1152525"/>
            <wp:effectExtent l="0" t="0" r="9525" b="9525"/>
            <wp:docPr id="11" name="图片 11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default"/>
          <w:lang w:val="en-US"/>
        </w:rPr>
      </w:pPr>
      <w:r>
        <w:rPr>
          <w:rFonts w:hint="eastAsia"/>
          <w:lang w:val="en-US" w:eastAsia="zh-CN"/>
        </w:rPr>
        <w:t>运行程序后，控制台屏幕上打印出如上图1，用户依次输入三个金额数据后回车，程序计算出四种类型下所应缴纳税额，并且打印如上图2的表格。打印完一张表后，出现上图3退出选项，选1继续；选2退出。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2</w:t>
      </w:r>
      <w:r>
        <w:t xml:space="preserve">.4 </w:t>
      </w:r>
      <w:r>
        <w:rPr>
          <w:rFonts w:hint="eastAsia"/>
        </w:rPr>
        <w:t>调试心得</w:t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注意Java中获取控制台输入的Scanner是一个类，而不是函数，要实例化。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注意输入时各种异常情况的捕获处理。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t>.5</w:t>
      </w:r>
      <w:r>
        <w:rPr>
          <w:rFonts w:hint="eastAsia"/>
        </w:rPr>
        <w:t>源程序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//TaxTable.java</w:t>
      </w:r>
    </w:p>
    <w:p>
      <w:pPr>
        <w:pStyle w:val="149"/>
        <w:bidi w:val="0"/>
        <w:rPr>
          <w:rFonts w:hint="eastAsia"/>
          <w:lang w:val="en-US" w:eastAsia="zh-CN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package project2;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import java.util.InputMismatchException;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public class TaxTable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while(true)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downbound=0,upbound=0,interval=0;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level1=0,level2=0,level3=0,level4=0,level5=0;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tax=0;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while(true)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System.out.println("请输入所要打印税表的金额下界(单位:$)：");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@SuppressWarnings("resource")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scan1=new Scanner(System.in);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downbound=scan1.nextDouble();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System.out.println("请输入所要打印税表的金额上界(单位:$)：");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upbound=scan1.nextDouble();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System.out.println("请输入所要打印税表的金额间隔(单位:$)：");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interval=scan1.nextDouble();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//若间隔金额为0，抛出异常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if(interval==0)throw new IllegalAccessException("Input is not a number");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//若下界大于上界或输入不为数字，抛出异常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if(downbound&gt;=upbound)throw new InputMismatchException("Downbound must be smaller than upbound");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}catch(InputMismatchException ex)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System.out.println("Input should be number!And downbound must be smaller than upbound!");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catch(IllegalAccessException e)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System.out.println("Interval shouldn't be zero!");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System.out.println("--------------------------------------------");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System.out.println("taxable  Single   Married  Married   Head of");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System.out.println("income             joint   Separate  a House");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for(;downbound&lt;=upbound;downbound+=interval){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System.out.print(downbound+"  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mode=1;mode&lt;=4;mode++){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switch(mode){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1://X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level1=7300;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level2=29700;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level3=71950;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level4=15150;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level5=326450;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2://Y-1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level1=14600;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level2=59400;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level3=119950;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level4=182800;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level5=326450;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3://Y-2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level1=7300;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level2=29700;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level3=59975;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level4=91400;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level5=163225;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4://Z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level1=10450;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level2=39800;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level3=102800;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level4=166450;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level5=326450;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if(downbound&lt;=level1)tax=downbound*0.1;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if(downbound&lt;=level2)tax=level1+(downbound-level1)*0.15;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if(downbound&lt;=level3)tax=level2+(downbound-level2)*0.25;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if(downbound&lt;=level4)tax=level3+(downbound-level3)*0.28;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if(downbound&lt;=level5)tax=level4+(downbound-level4)*0.33;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tax=level5+(downbound-level5)*0.35;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System.out.print(tax+"  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System.out.println("--------------------------------------------");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while(true)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System.out.println("1、继续打印下一张表；2、退出程序");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@SuppressWarnings("resource")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scan2=new Scanner(System.in);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op=scan2.nextInt();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if(op==2) System.exit(0);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if(op==1)break;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//如果输入不是1或2，抛出异常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throw new InputMismatchException("Input only can be 1 or 2");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 (InputMismatchException ex)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System.out.println("Please input only 1 or 2!");</w:t>
      </w:r>
      <w:r>
        <w:rPr>
          <w:rFonts w:hint="eastAsia"/>
        </w:rPr>
        <w:tab/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0"/>
        </w:numPr>
        <w:ind w:firstLine="150" w:firstLineChars="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分析设计</w:t>
      </w:r>
    </w:p>
    <w:p>
      <w:pPr>
        <w:pStyle w:val="4"/>
        <w:numPr>
          <w:ilvl w:val="0"/>
          <w:numId w:val="0"/>
        </w:numPr>
        <w:ind w:left="142"/>
      </w:pPr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>问题分析</w:t>
      </w:r>
    </w:p>
    <w:p>
      <w:pPr>
        <w:pStyle w:val="5"/>
        <w:numPr>
          <w:ilvl w:val="0"/>
          <w:numId w:val="0"/>
        </w:numPr>
        <w:ind w:left="105" w:leftChars="5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 xml:space="preserve">.1.1 </w:t>
      </w:r>
      <w:r>
        <w:rPr>
          <w:rFonts w:hint="eastAsia"/>
        </w:rPr>
        <w:t>目标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该程序需要根据控制台用户输入的两个数计算出它们的最小公倍数，并打印到屏幕上。</w:t>
      </w:r>
    </w:p>
    <w:p>
      <w:pPr>
        <w:pStyle w:val="5"/>
        <w:numPr>
          <w:ilvl w:val="0"/>
          <w:numId w:val="0"/>
        </w:numPr>
        <w:ind w:left="105" w:leftChars="50"/>
      </w:pPr>
      <w:r>
        <w:rPr>
          <w:rFonts w:hint="eastAsia"/>
          <w:lang w:val="en-US" w:eastAsia="zh-CN"/>
        </w:rPr>
        <w:t>3</w:t>
      </w:r>
      <w:r>
        <w:t>.1.2</w:t>
      </w:r>
      <w:r>
        <w:rPr>
          <w:rFonts w:hint="eastAsia"/>
        </w:rPr>
        <w:t>功能</w:t>
      </w:r>
    </w:p>
    <w:p>
      <w:pPr>
        <w:pStyle w:val="6"/>
        <w:numPr>
          <w:ilvl w:val="0"/>
          <w:numId w:val="0"/>
        </w:numPr>
        <w:ind w:left="968" w:leftChars="56" w:hanging="850" w:hangingChars="405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t>1.2.1</w:t>
      </w:r>
      <w:r>
        <w:rPr>
          <w:rFonts w:hint="eastAsia"/>
        </w:rPr>
        <w:t>功能一：</w:t>
      </w:r>
      <w:r>
        <w:rPr>
          <w:rFonts w:hint="eastAsia"/>
          <w:lang w:val="en-US" w:eastAsia="zh-CN"/>
        </w:rPr>
        <w:t>计算最小公倍数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3</w:t>
      </w:r>
      <w:r>
        <w:t>.1.3</w:t>
      </w:r>
      <w:r>
        <w:rPr>
          <w:rFonts w:hint="eastAsia"/>
        </w:rPr>
        <w:t>性能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3</w:t>
      </w:r>
      <w:r>
        <w:t>.1.3.1</w:t>
      </w:r>
      <w:r>
        <w:rPr>
          <w:rFonts w:hint="eastAsia"/>
          <w:lang w:val="en-US" w:eastAsia="zh-CN"/>
        </w:rPr>
        <w:t>响应输入</w:t>
      </w:r>
      <w:r>
        <w:rPr>
          <w:rFonts w:hint="eastAsia"/>
        </w:rPr>
        <w:t>性能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/>
        </w:rPr>
        <w:t>在用户输入</w:t>
      </w:r>
      <w:r>
        <w:rPr>
          <w:rFonts w:hint="eastAsia"/>
          <w:lang w:val="en-US" w:eastAsia="zh-CN"/>
        </w:rPr>
        <w:t>回车</w:t>
      </w:r>
      <w:r>
        <w:rPr>
          <w:rFonts w:hint="eastAsia"/>
        </w:rPr>
        <w:t>后的0.4秒之内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响应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并将结果显示到屏幕上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3</w:t>
      </w:r>
      <w:r>
        <w:t>.1.3.2</w:t>
      </w:r>
      <w:r>
        <w:rPr>
          <w:rFonts w:hint="eastAsia"/>
        </w:rPr>
        <w:t>健壮性</w:t>
      </w:r>
    </w:p>
    <w:p>
      <w:pPr>
        <w:pStyle w:val="3"/>
        <w:spacing w:before="62" w:after="6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能抛出、捕获并处理输入异常。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3.</w:t>
      </w:r>
      <w:r>
        <w:t>1.3.3</w:t>
      </w:r>
      <w:r>
        <w:rPr>
          <w:rFonts w:hint="eastAsia"/>
        </w:rPr>
        <w:t>异常输入处理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当输入不为数字时，程序抛出异常并捕获，在控制台打印出“Input should be number!”，等待重新输入。当退出选项用户输入与选项不匹配时，程序抛出异常并捕获，在控制台打印出“Please input only 1 or 2!”，等待重新输入。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3</w:t>
      </w:r>
      <w:r>
        <w:t>.2</w:t>
      </w:r>
      <w:r>
        <w:rPr>
          <w:rFonts w:hint="eastAsia"/>
        </w:rPr>
        <w:t>设计方案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3</w:t>
      </w:r>
      <w:r>
        <w:t>.2.1</w:t>
      </w:r>
      <w:r>
        <w:rPr>
          <w:rFonts w:hint="eastAsia"/>
        </w:rPr>
        <w:t>模块划分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5000" cy="2409825"/>
            <wp:effectExtent l="0" t="0" r="0" b="9525"/>
            <wp:docPr id="2" name="图片 2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本项目只包含一个模块 </w:t>
      </w:r>
      <w:r>
        <w:rPr>
          <w:rFonts w:hint="eastAsia"/>
          <w:lang w:val="en-US" w:eastAsia="zh-CN"/>
        </w:rPr>
        <w:t>LCM</w:t>
      </w:r>
    </w:p>
    <w:p>
      <w:pPr>
        <w:pStyle w:val="5"/>
        <w:numPr>
          <w:ilvl w:val="0"/>
          <w:numId w:val="0"/>
        </w:numPr>
        <w:ind w:left="709" w:hanging="709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>.2.</w:t>
      </w:r>
      <w:r>
        <w:rPr>
          <w:rFonts w:hint="eastAsia"/>
        </w:rPr>
        <w:t>2类图</w:t>
      </w:r>
    </w:p>
    <w:p>
      <w:pPr>
        <w:pStyle w:val="3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0130" cy="2680970"/>
            <wp:effectExtent l="0" t="0" r="0" b="0"/>
            <wp:docPr id="17" name="图片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3</w:t>
      </w:r>
      <w:r>
        <w:t>.2.</w:t>
      </w:r>
      <w:r>
        <w:rPr>
          <w:rFonts w:hint="eastAsia"/>
        </w:rPr>
        <w:t>3算法</w:t>
      </w:r>
    </w:p>
    <w:p>
      <w:pPr>
        <w:pStyle w:val="6"/>
        <w:numPr>
          <w:ilvl w:val="3"/>
          <w:numId w:val="0"/>
        </w:numPr>
        <w:bidi w:val="0"/>
        <w:ind w:left="14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3.2.3.1算法一：计算数的因子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for(int i=2;i&lt;=number;i++) {//从最小因子2开始遍历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while(number%i==0) {//若能整除，则i为因子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prime[j][0]=i;//将i存入数组第一列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prime[j][1]++;//i出现次数加1，存入数组第二列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if(number%i==0&amp;&amp;(number/i)%i!=0) {//若number中不再出现i重复的因子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j++;//二维数组指针指向下一行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number=number/i;//从number中剔除因子i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43250" cy="5000625"/>
            <wp:effectExtent l="0" t="0" r="0" b="0"/>
            <wp:docPr id="23" name="图片 23" descr="L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CT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0"/>
        </w:numPr>
        <w:bidi w:val="0"/>
        <w:ind w:left="14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3.2.3.2算法二：由因子计算最小公倍数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for(;prime1[k][0]!=0;) {//遍历第一个数的因子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for(;prime2[j][0]!=0;) {//固定第一个数的某个因子a，遍历第二个数的因子b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if(prime1[k][0]&lt;prime2[j][0]) {//比较a,b;若a&lt;b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result*=Math.pow(prime1[k][0],prime1[k][1]);//将a乘进result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if((prime1[k+1][0]==0)&amp;&amp;(prime2[j+1][0]!=0))j++;//如果此时a已经是数1的最后一个因子，且b不是数2的最后一个因子，数2指针向后移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k++;//数1指针向后移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if(prime1[k][0]&gt;prime2[j][0]) {//若a&gt;b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result*=Math.pow(prime2[j][0],prime2[j][1]);//将b乘进result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j++;//数2指针向后移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if(prime2[j][0]==0) {//如果此时b已经是数2的最后一个因子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result*=Math.pow(prime1[k][0],prime1[k][1]);//将a也乘进result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k++;//数1指针向后移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if(prime1[k][0]==prime2[j][0]) {//若a=b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result*=Math.pow(prime1[k][0],Math.max(prime1[k][1],prime2[k][1]));//取该因子出现最大次数进行乘方运算，乘进result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k++;//数1数2指针均向后移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if(prime2[j][0]!=0)//如果第一个数的因子已经遍历完，但第二个数还有未遍历的因子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for(;prime2[j][0]!=0;j++)result*=Math.pow(prime2[j][0],prime2[j][1]);//把剩下的因子都乘进result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0075" cy="5724525"/>
            <wp:effectExtent l="0" t="0" r="9525" b="9525"/>
            <wp:docPr id="24" name="图片 24" descr="l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lct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3</w:t>
      </w:r>
      <w:r>
        <w:t>.3</w:t>
      </w:r>
      <w:r>
        <w:rPr>
          <w:rFonts w:hint="eastAsia"/>
        </w:rPr>
        <w:t>实验结果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05225" cy="2371725"/>
            <wp:effectExtent l="0" t="0" r="9525" b="9525"/>
            <wp:docPr id="6" name="图片 6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default"/>
          <w:lang w:val="en-US"/>
        </w:rPr>
      </w:pPr>
      <w:r>
        <w:rPr>
          <w:rFonts w:hint="eastAsia"/>
          <w:lang w:val="en-US" w:eastAsia="zh-CN"/>
        </w:rPr>
        <w:t>运行程序后，控制台屏幕上打印出如上图，用户依次输入两个数据后回车，程序计算出它们的最小公倍数，并且打印在屏幕上。计算完一组数据后，出现退出选项，选1继续；选2退出。</w:t>
      </w:r>
    </w:p>
    <w:p>
      <w:pPr>
        <w:pStyle w:val="4"/>
        <w:numPr>
          <w:ilvl w:val="0"/>
          <w:numId w:val="0"/>
        </w:numPr>
        <w:ind w:left="567" w:hanging="567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 xml:space="preserve">.4 </w:t>
      </w:r>
      <w:r>
        <w:rPr>
          <w:rFonts w:hint="eastAsia"/>
        </w:rPr>
        <w:t>调试心得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计算最小公倍数时，注意两个数组指针变化不一定同步，要考虑全各种可能。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计算数的因子时，注意处理重复出现的因子，注意存入二维数组中的位置。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遇到逻辑错误，要设置断点，单步调试，打开监视窗口观察变量的改变和分支条件跳转是否与设想中一致，从而缩小bug所在范围。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t>.5</w:t>
      </w:r>
      <w:r>
        <w:rPr>
          <w:rFonts w:hint="eastAsia"/>
        </w:rPr>
        <w:t>源程序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//LCM.java</w:t>
      </w:r>
    </w:p>
    <w:p>
      <w:pPr>
        <w:pStyle w:val="149"/>
        <w:bidi w:val="0"/>
        <w:rPr>
          <w:rFonts w:hint="eastAsia"/>
          <w:lang w:val="en-US" w:eastAsia="zh-CN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package project3;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import java.util.InputMismatchException;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public class LCM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while(true)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result=1,num1=0,num2=0,flag;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//两个二维数组存放分别两个数的因子和因子出现次数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int[][] prime1=new int[50][2];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int[][] prime2=new int[50][2];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System.out.println("本程序求两个数的最小公倍数");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 {//do-while循环、flag和异常处理一起保证用户输入为数字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System.out.println("请输入第一个数：");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@SuppressWarnings("resource")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scan1=new Scanner(System.in);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num1=scan1.nextInt();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System.out.println("请输入第二个数：");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num2=scan1.nextInt();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}catch(InputMismatchException ex) {//捕获输入不为数字的异常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System.out.println("Input should be number!");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}while(flag==1);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if(num2==1)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temp=num1;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num1=num2;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num2=temp;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Prime prime_v=new Prime();//实例化自定义类Prime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prime_v.getPrimeFactors(prime1,num1);//分别计算两个数的因子，并存入对应数组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prime_v.getPrimeFactors(prime2,num2);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//跟据因子计算最小公倍数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k=0,j=0;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for(;prime1[k][0]!=0;) {//遍历第一个数的因子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for(;prime2[j][0]!=0;) {//固定第一个数的某个因子a，遍历第二个数的因子b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if(prime1[k][0]&lt;prime2[j][0]) {//比较a,b;若a&lt;b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result*=Math.pow(prime1[k][0],prime1[k][1]);//将a乘进result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if((prime1[k+1][0]==0)&amp;&amp;(prime2[j+1][0]!=0))j++;//如果此时a已经是数1的最后一个因子，且b不是数2的最后一个因子，数2指针向后移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k++;//数1指针向后移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if(prime1[k][0]&gt;prime2[j][0]) {//若a&gt;b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result*=Math.pow(prime2[j][0],prime2[j][1]);//将b乘进result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j++;//数2指针向后移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if(prime2[j][0]==0) {//如果此时b已经是数2的最后一个因子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result*=Math.pow(prime1[k][0],prime1[k][1]);//将a也乘进result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k++;//数1指针向后移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if(prime1[k][0]==prime2[j][0]) {//若a=b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result*=Math.pow(prime1[k][0],Math.max(prime1[k][1],prime2[k][1]));//取该因子出现最大次数进行乘方运算，乘进result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k++;//数1数2指针均向后移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if(prime2[j][0]!=0)//如果第一个数的因子已经遍历完，但第二个数还有未遍历的因子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for(;prime2[j][0]!=0;j++)result*=Math.pow(prime2[j][0],prime2[j][1]);//把剩下的因子都乘进result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System.out.println("它们的最小公倍数为："+result);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System.out.println("-----------------");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while(true)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System.out.println("1、重新计算；2、退出程序");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@SuppressWarnings("resource")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scan2=new Scanner(System.in);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op=scan2.nextInt();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if(op==2) System.exit(0);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if(op==1)break;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//如果输入不是1或2，抛出异常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throw new InputMismatchException("Input only can be 1 or 2");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 (InputMismatchException ex)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System.out.println("Please input only 1 or 2!");</w:t>
      </w:r>
      <w:r>
        <w:rPr>
          <w:rFonts w:hint="eastAsia"/>
        </w:rPr>
        <w:tab/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class Prime{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//计算数的因子及其出现次数，存入一个二维数组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int[][] getPrimeFactors(int[][]prime,int number){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j=0;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i=2;i&lt;=number;i++) {//从最小因子2开始遍历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while(number%i==0) {//若能整除，则i为因子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prime[j][0]=i;//将i存入数组第一列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prime[j][1]++;//i出现次数加1，存入数组第二列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if(number%i==0&amp;&amp;(number/i)%i!=0) {//若number中不再出现i重复的因子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j++;//二维数组指针指向下一行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number=number/i;//从number中剔除因子i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prime;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0"/>
        </w:numPr>
        <w:ind w:firstLine="150" w:firstLineChars="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分析设计</w:t>
      </w:r>
    </w:p>
    <w:p>
      <w:pPr>
        <w:pStyle w:val="4"/>
        <w:numPr>
          <w:ilvl w:val="0"/>
          <w:numId w:val="0"/>
        </w:numPr>
        <w:ind w:left="142"/>
      </w:pP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>问题分析</w:t>
      </w:r>
    </w:p>
    <w:p>
      <w:pPr>
        <w:pStyle w:val="5"/>
        <w:numPr>
          <w:ilvl w:val="0"/>
          <w:numId w:val="0"/>
        </w:numPr>
        <w:ind w:left="105" w:leftChars="5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t xml:space="preserve">.1.1 </w:t>
      </w:r>
      <w:r>
        <w:rPr>
          <w:rFonts w:hint="eastAsia"/>
        </w:rPr>
        <w:t>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写一个程序能够创建矩形对象并设置其宽、高、颜色等属性，并能计算其周长、面积，将其打印在控制台。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写一个程序能够创建时间对象并设置其毫秒数，并能以此换算从1970年1月1日开始计时，经过该毫秒数后的时间，将当前时间时分秒以及换算后的时分秒打印在控制台。</w:t>
      </w:r>
    </w:p>
    <w:p>
      <w:pPr>
        <w:pStyle w:val="5"/>
        <w:numPr>
          <w:ilvl w:val="0"/>
          <w:numId w:val="0"/>
        </w:numPr>
        <w:ind w:left="105" w:leftChars="50"/>
      </w:pPr>
      <w:r>
        <w:rPr>
          <w:rFonts w:hint="eastAsia"/>
          <w:lang w:val="en-US" w:eastAsia="zh-CN"/>
        </w:rPr>
        <w:t>4</w:t>
      </w:r>
      <w:r>
        <w:t>.1.2</w:t>
      </w:r>
      <w:r>
        <w:rPr>
          <w:rFonts w:hint="eastAsia"/>
        </w:rPr>
        <w:t>功能</w:t>
      </w:r>
    </w:p>
    <w:p>
      <w:pPr>
        <w:pStyle w:val="6"/>
        <w:numPr>
          <w:ilvl w:val="0"/>
          <w:numId w:val="0"/>
        </w:numPr>
        <w:ind w:left="968" w:leftChars="56" w:hanging="850" w:hangingChars="405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.1.2.1</w:t>
      </w:r>
      <w:r>
        <w:rPr>
          <w:rFonts w:hint="eastAsia"/>
        </w:rPr>
        <w:t>功能一：</w:t>
      </w:r>
      <w:r>
        <w:rPr>
          <w:rFonts w:hint="eastAsia"/>
          <w:lang w:val="en-US" w:eastAsia="zh-CN"/>
        </w:rPr>
        <w:t>创建矩形对象并显示其各种属性</w:t>
      </w:r>
    </w:p>
    <w:p>
      <w:pPr>
        <w:pStyle w:val="6"/>
        <w:numPr>
          <w:ilvl w:val="0"/>
          <w:numId w:val="0"/>
        </w:numPr>
        <w:ind w:left="14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.1.2.2</w:t>
      </w:r>
      <w:r>
        <w:rPr>
          <w:rFonts w:hint="eastAsia"/>
        </w:rPr>
        <w:t>功能二：</w:t>
      </w:r>
      <w:r>
        <w:rPr>
          <w:rFonts w:hint="eastAsia"/>
          <w:lang w:val="en-US" w:eastAsia="zh-CN"/>
        </w:rPr>
        <w:t>创建时间对象并显示其时分秒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4</w:t>
      </w:r>
      <w:r>
        <w:t>.1.3</w:t>
      </w:r>
      <w:r>
        <w:rPr>
          <w:rFonts w:hint="eastAsia"/>
        </w:rPr>
        <w:t>性能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4</w:t>
      </w:r>
      <w:r>
        <w:t>.1.3.1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性能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/>
        </w:rPr>
        <w:t>在用户</w:t>
      </w:r>
      <w:r>
        <w:rPr>
          <w:rFonts w:hint="eastAsia"/>
          <w:lang w:val="en-US" w:eastAsia="zh-CN"/>
        </w:rPr>
        <w:t>运行程序</w:t>
      </w:r>
      <w:r>
        <w:rPr>
          <w:rFonts w:hint="eastAsia"/>
        </w:rPr>
        <w:t>后的0.4秒之内响应并将结果显示到屏幕上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4.</w:t>
      </w:r>
      <w:r>
        <w:t>1.3.2</w:t>
      </w:r>
      <w:r>
        <w:rPr>
          <w:rFonts w:hint="eastAsia"/>
        </w:rPr>
        <w:t>健壮性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numPr>
          <w:ilvl w:val="0"/>
          <w:numId w:val="0"/>
        </w:numPr>
        <w:ind w:left="851" w:hanging="851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t>.1.3.3</w:t>
      </w:r>
      <w:r>
        <w:rPr>
          <w:rFonts w:hint="eastAsia"/>
        </w:rPr>
        <w:t>异常输入处理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无控制台输入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4</w:t>
      </w:r>
      <w:r>
        <w:t>.2</w:t>
      </w:r>
      <w:r>
        <w:rPr>
          <w:rFonts w:hint="eastAsia"/>
        </w:rPr>
        <w:t>设计方案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4</w:t>
      </w:r>
      <w:r>
        <w:t>.2.1</w:t>
      </w:r>
      <w:r>
        <w:rPr>
          <w:rFonts w:hint="eastAsia"/>
        </w:rPr>
        <w:t>模块划分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66900" cy="2581275"/>
            <wp:effectExtent l="0" t="0" r="0" b="9525"/>
            <wp:docPr id="29" name="图片 29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4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default" w:eastAsiaTheme="minorEastAsia"/>
          <w:lang w:val="en-US" w:eastAsia="zh-CN"/>
        </w:rPr>
      </w:pPr>
      <w:r>
        <w:rPr>
          <w:rFonts w:hint="eastAsia"/>
        </w:rPr>
        <w:t>本项目包含</w:t>
      </w:r>
      <w:r>
        <w:rPr>
          <w:rFonts w:hint="eastAsia"/>
          <w:lang w:val="en-US" w:eastAsia="zh-CN"/>
        </w:rPr>
        <w:t>两个</w:t>
      </w:r>
      <w:r>
        <w:rPr>
          <w:rFonts w:hint="eastAsia"/>
        </w:rPr>
        <w:t>模块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分别为：DrawRec，CreateTime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4</w:t>
      </w:r>
      <w:r>
        <w:t>.2.</w:t>
      </w:r>
      <w:r>
        <w:rPr>
          <w:rFonts w:hint="eastAsia"/>
        </w:rPr>
        <w:t>2类图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14270" cy="2962910"/>
            <wp:effectExtent l="0" t="0" r="0" b="0"/>
            <wp:docPr id="15" name="图片 15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-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6010" cy="2832735"/>
            <wp:effectExtent l="0" t="0" r="0" b="0"/>
            <wp:docPr id="12" name="图片 12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-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4</w:t>
      </w:r>
      <w:r>
        <w:t>.2.</w:t>
      </w:r>
      <w:r>
        <w:rPr>
          <w:rFonts w:hint="eastAsia"/>
        </w:rPr>
        <w:t>3算法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4</w:t>
      </w:r>
      <w:r>
        <w:t>.3</w:t>
      </w:r>
      <w:r>
        <w:rPr>
          <w:rFonts w:hint="eastAsia"/>
        </w:rPr>
        <w:t>实验结果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304290"/>
            <wp:effectExtent l="0" t="0" r="7620" b="10160"/>
            <wp:docPr id="27" name="图片 27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捕获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95675" cy="1762125"/>
            <wp:effectExtent l="0" t="0" r="9525" b="9525"/>
            <wp:docPr id="28" name="图片 28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捕获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运行创建矩形程序后，控制台屏幕上打印出如上图1，分别计算显示两个矩形变量的宽、高、颜色、面积、周长。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运行创建时间变量程序后，控制台屏幕上打印出如上图2，分别计算显示当前时间时分秒和从1970年1月1日开始计算的时分秒。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4</w:t>
      </w:r>
      <w:r>
        <w:t xml:space="preserve">.4 </w:t>
      </w:r>
      <w:r>
        <w:rPr>
          <w:rFonts w:hint="eastAsia"/>
        </w:rPr>
        <w:t>调试心得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4</w:t>
      </w:r>
      <w:r>
        <w:t>.5</w:t>
      </w:r>
      <w:r>
        <w:rPr>
          <w:rFonts w:hint="eastAsia"/>
        </w:rPr>
        <w:t>源程序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//DrawRec.java</w:t>
      </w:r>
    </w:p>
    <w:p>
      <w:pPr>
        <w:pStyle w:val="149"/>
        <w:bidi w:val="0"/>
        <w:rPr>
          <w:rFonts w:hint="eastAsia"/>
          <w:lang w:val="en-US" w:eastAsia="zh-CN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package project4;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public class DrawRec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//创建两个矩形对象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Rectangle r1= new Rectangle(4,40);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Rectangle r2= new Rectangle(3.5,35.9);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r1.setcolor("RED");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r2.setcolor("RED");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//显示两个矩形的属性并计算面积和周长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System.out.println("第一个矩形：");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System.out.println("宽："+r1.getwidth()+";"+"高："+r1.getheight()+";"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+"颜色："+r1.getcolor()+";"+"面积："+r1.getArea()+";"+"周长："+r1.getPerimeter()+";");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System.out.println("第二个矩形：");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System.out.println("宽："+r2.getwidth()+";"+"高："+r2.getheight()+";"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+"颜色："+r2.getcolor()+";"+"面积："+r2.getArea()+";"+"周长："+r2.getPerimeter()+";");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class Rectangle{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double width,height;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String color;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Rectangle(){//默认矩形构造函数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width=1;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height=1;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color="WHITE";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Rectangle(double w,double h){//指定宽高的构造函数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width=w;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height=h;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double getwidth() {//获取宽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width;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setwidth(double w) {//设置宽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this.width=w;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double getheight() {//获取高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height;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setheight(double h) {//设置高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this.height=h;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getcolor() {//获取颜色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color;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setcolor(String c) {//设置颜色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this.color=c;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double getArea() {//计算面积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width*height;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double getPerimeter() {//计算周长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2*(width+height);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  <w:lang w:val="en-US" w:eastAsia="zh-CN"/>
        </w:rPr>
      </w:pPr>
    </w:p>
    <w:p>
      <w:pPr>
        <w:pStyle w:val="149"/>
        <w:bidi w:val="0"/>
        <w:rPr>
          <w:rFonts w:hint="eastAsia"/>
          <w:lang w:val="en-US" w:eastAsia="zh-CN"/>
        </w:rPr>
      </w:pPr>
    </w:p>
    <w:p>
      <w:pPr>
        <w:pStyle w:val="149"/>
        <w:bidi w:val="0"/>
        <w:rPr>
          <w:rFonts w:hint="eastAsia"/>
          <w:lang w:val="en-US" w:eastAsia="zh-CN"/>
        </w:rPr>
      </w:pPr>
    </w:p>
    <w:p>
      <w:pPr>
        <w:pStyle w:val="1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//CreateTime.java</w:t>
      </w:r>
    </w:p>
    <w:p>
      <w:pPr>
        <w:pStyle w:val="149"/>
        <w:bidi w:val="0"/>
        <w:rPr>
          <w:rFonts w:hint="eastAsia"/>
          <w:lang w:val="en-US" w:eastAsia="zh-CN"/>
        </w:rPr>
      </w:pP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project4;</w:t>
      </w:r>
    </w:p>
    <w:p>
      <w:pPr>
        <w:pStyle w:val="149"/>
        <w:bidi w:val="0"/>
        <w:rPr>
          <w:rFonts w:hint="default"/>
          <w:lang w:val="en-US" w:eastAsia="zh-CN"/>
        </w:rPr>
      </w:pP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java.util.Calendar;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java.util.GregorianCalendar;</w:t>
      </w:r>
    </w:p>
    <w:p>
      <w:pPr>
        <w:pStyle w:val="149"/>
        <w:bidi w:val="0"/>
        <w:rPr>
          <w:rFonts w:hint="default"/>
          <w:lang w:val="en-US" w:eastAsia="zh-CN"/>
        </w:rPr>
      </w:pP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CreateTime {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//创建两个时间对象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 t1=new Time();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 t2=new Time(555550000);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//显示两个时间对象的时分秒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System.out.println("第一个时间对象：");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System.out.println("时："+t1.gethour()+";"+"分："+t1.getminute()+";"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+"秒："+t1.getsecond()+";");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System.out.println("第二个时间对象：");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System.out.println("时："+t2.gethour()+";"+"分："+t2.getminute()+";"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+"秒："+t2.getsecond()+";");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Time{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int hour,minute,second;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setCurrentTime() {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Calendar calendar=new GregorianCalendar();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this.hour=calendar.get(Calendar.HOUR_OF_DAY);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this.minute=calendar.get(Calendar.MINUTE);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this.second=calendar.get(Calendar.SECOND);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Time(){//默认构造函数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setCurrentTime();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Time(int ms){//指定时间的构造函数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hour=((ms/1000)/3600)%24;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minute=(((ms/1000)%3600)/60)%60;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second=((ms/1000)%3600)%60;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int gethour() {//获取时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hour;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int getminute() {//获取分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minute;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int getsecond() {//获取秒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second;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9"/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150" w:firstLineChars="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分析设计</w:t>
      </w:r>
    </w:p>
    <w:p>
      <w:pPr>
        <w:pStyle w:val="4"/>
        <w:numPr>
          <w:ilvl w:val="0"/>
          <w:numId w:val="0"/>
        </w:numPr>
        <w:ind w:left="142"/>
      </w:pP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/>
        </w:rPr>
        <w:t>问题分析</w:t>
      </w:r>
    </w:p>
    <w:p>
      <w:pPr>
        <w:pStyle w:val="5"/>
        <w:numPr>
          <w:ilvl w:val="0"/>
          <w:numId w:val="0"/>
        </w:numPr>
        <w:ind w:left="105" w:leftChars="5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t xml:space="preserve">.1.1 </w:t>
      </w:r>
      <w:r>
        <w:rPr>
          <w:rFonts w:hint="eastAsia"/>
        </w:rPr>
        <w:t>目标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该程序旨在设计一个24点的小游戏，能判断玩家输入表达式正误，产生答案，并更新题目。</w:t>
      </w:r>
    </w:p>
    <w:p>
      <w:pPr>
        <w:pStyle w:val="5"/>
        <w:numPr>
          <w:ilvl w:val="0"/>
          <w:numId w:val="0"/>
        </w:numPr>
        <w:ind w:left="105" w:leftChars="50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t>.1.2</w:t>
      </w:r>
      <w:r>
        <w:rPr>
          <w:rFonts w:hint="eastAsia"/>
        </w:rPr>
        <w:t>功能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能够提供界面和函数，帮助玩家进行一个24点的小游戏。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5</w:t>
      </w:r>
      <w:r>
        <w:t>.1.3</w:t>
      </w:r>
      <w:r>
        <w:rPr>
          <w:rFonts w:hint="eastAsia"/>
        </w:rPr>
        <w:t>性能</w:t>
      </w:r>
    </w:p>
    <w:p>
      <w:pPr>
        <w:pStyle w:val="6"/>
        <w:numPr>
          <w:ilvl w:val="0"/>
          <w:numId w:val="0"/>
        </w:numPr>
        <w:ind w:left="851" w:hanging="851"/>
      </w:pPr>
      <w:r>
        <w:rPr>
          <w:rFonts w:hint="eastAsia"/>
          <w:lang w:val="en-US" w:eastAsia="zh-CN"/>
        </w:rPr>
        <w:t>5</w:t>
      </w:r>
      <w:r>
        <w:t>.1.3.1</w:t>
      </w:r>
      <w:r>
        <w:rPr>
          <w:rFonts w:hint="eastAsia"/>
          <w:lang w:val="en-US" w:eastAsia="zh-CN"/>
        </w:rPr>
        <w:t>响应输入</w:t>
      </w:r>
      <w:r>
        <w:rPr>
          <w:rFonts w:hint="eastAsia"/>
        </w:rPr>
        <w:t>性能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玩家按下按钮</w:t>
      </w:r>
      <w:r>
        <w:rPr>
          <w:rFonts w:hint="eastAsia"/>
        </w:rPr>
        <w:t>后的0.4秒之内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响应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="851" w:hanging="851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t>.1.3.2</w:t>
      </w:r>
      <w:r>
        <w:rPr>
          <w:rFonts w:hint="eastAsia"/>
        </w:rPr>
        <w:t>健壮性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程序能够捕获输入异常。</w:t>
      </w:r>
    </w:p>
    <w:p>
      <w:pPr>
        <w:pStyle w:val="6"/>
        <w:numPr>
          <w:ilvl w:val="0"/>
          <w:numId w:val="0"/>
        </w:numPr>
        <w:ind w:left="851" w:hanging="851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t>.1.3.3</w:t>
      </w:r>
      <w:r>
        <w:rPr>
          <w:rFonts w:hint="eastAsia"/>
        </w:rPr>
        <w:t>异常输入处理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当玩家输入不构成表达式时，程序抛出异常并捕捉，在显示文本框中显示“Wrong!”。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5</w:t>
      </w:r>
      <w:r>
        <w:t>.2</w:t>
      </w:r>
      <w:r>
        <w:rPr>
          <w:rFonts w:hint="eastAsia"/>
        </w:rPr>
        <w:t>设计方案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5</w:t>
      </w:r>
      <w:r>
        <w:t>.2.1</w:t>
      </w:r>
      <w:r>
        <w:rPr>
          <w:rFonts w:hint="eastAsia"/>
        </w:rPr>
        <w:t>模块划分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57375" cy="3152775"/>
            <wp:effectExtent l="0" t="0" r="9525" b="9525"/>
            <wp:docPr id="4" name="图片 4" descr="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结构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default" w:eastAsiaTheme="minorEastAsia"/>
          <w:lang w:val="en-US" w:eastAsia="zh-CN"/>
        </w:rPr>
      </w:pPr>
      <w:r>
        <w:rPr>
          <w:rFonts w:hint="eastAsia"/>
        </w:rPr>
        <w:t>本项目包含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个模块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分别为：Calculate，FindExp，Game24以及MyRandom</w:t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5</w:t>
      </w:r>
      <w:r>
        <w:t>.2.</w:t>
      </w:r>
      <w:r>
        <w:rPr>
          <w:rFonts w:hint="eastAsia"/>
        </w:rPr>
        <w:t>2类图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38780"/>
            <wp:effectExtent l="0" t="0" r="0" b="0"/>
            <wp:docPr id="22" name="图片 22" descr="U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UML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709" w:hanging="709"/>
      </w:pPr>
      <w:r>
        <w:rPr>
          <w:rFonts w:hint="eastAsia"/>
          <w:lang w:val="en-US" w:eastAsia="zh-CN"/>
        </w:rPr>
        <w:t>5</w:t>
      </w:r>
      <w:r>
        <w:t>.2.</w:t>
      </w:r>
      <w:r>
        <w:rPr>
          <w:rFonts w:hint="eastAsia"/>
        </w:rPr>
        <w:t>3算法</w:t>
      </w:r>
    </w:p>
    <w:p>
      <w:pPr>
        <w:pStyle w:val="6"/>
        <w:numPr>
          <w:ilvl w:val="3"/>
          <w:numId w:val="0"/>
        </w:numPr>
        <w:bidi w:val="0"/>
        <w:ind w:left="142" w:leftChars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5.2.3.1 算法一：</w:t>
      </w:r>
      <w:r>
        <w:rPr>
          <w:rFonts w:hint="eastAsia"/>
        </w:rPr>
        <w:t>生成不重复的指定范围的指定个数随机数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部分代码参考网络</w:t>
      </w:r>
      <w:r>
        <w:rPr>
          <w:rFonts w:hint="eastAsia"/>
          <w:lang w:eastAsia="zh-CN"/>
        </w:rPr>
        <w:t>）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public int[] random(int min, int max, int n){//参数分别为范围下界，上界，生成个数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(n &gt; (max - min + 1) || max &lt; min) { //若参数不满足条件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return null;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/>
        </w:rPr>
        <w:t xml:space="preserve">  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int[] result = new int[n];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count = 0;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while(count &lt; n) {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int num = (int) (Math.random() * (max - min)) + min;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boolean flag = true;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for (int j = 0; j &lt; n; j++) {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if(num == result[j]){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flag = false;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break;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if(flag){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result[count] = num;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count++;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/>
        </w:rPr>
        <w:t xml:space="preserve"> return result;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05250" cy="4438650"/>
            <wp:effectExtent l="0" t="0" r="0" b="0"/>
            <wp:docPr id="25" name="图片 25" descr="l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lct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0"/>
        </w:numPr>
        <w:bidi w:val="0"/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5.2.3.2 算法二：</w:t>
      </w:r>
      <w:r>
        <w:rPr>
          <w:rFonts w:hint="eastAsia"/>
        </w:rPr>
        <w:t>检验输入的表达式是否用上了扑克的四个面值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public int verifynum(String input,int[] array4)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int[] flag4= {0,0,0,0};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String result="";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a=0,b=0,c=0,d=0;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//将字符串中的非数字字符转换为空格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for(int i=0;i&lt;input.length();i++){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if(Character.isDigit(input.charAt(i))){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result+=input.charAt(i);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result+=' ';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String[] arrStr=result.trim().split("\\s+");//去掉前后空格后，再以空格分割字符串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a=Integer.parseInt(arrStr[0]);//分别将四个数(char)转换成int，赋值给a,b,c,d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b=Integer.parseInt(arrStr[1]);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c=Integer.parseInt(arrStr[2]);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d=Integer.parseInt(arrStr[3]);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for(int k=0;k&lt;4;k++)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if(a==array4[k]||b==array4[k]||c==array4[k]||d==array4[k])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flag4[k]=1;//若与任一面值匹配，flag置1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if(flag4[0]==1&amp;&amp;flag4[1]==1&amp;&amp;flag4[2]==1&amp;&amp;flag4[3]==1)//如果四个数都匹配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1;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return 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3"/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43275" cy="5200650"/>
            <wp:effectExtent l="0" t="0" r="0" b="0"/>
            <wp:docPr id="26" name="图片 26" descr="l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lct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0"/>
        </w:numPr>
        <w:bidi w:val="0"/>
        <w:ind w:left="142" w:leftChars="0"/>
      </w:pPr>
      <w:r>
        <w:rPr>
          <w:rFonts w:hint="eastAsia"/>
          <w:lang w:val="en-US" w:eastAsia="zh-CN"/>
        </w:rPr>
        <w:t>5.2.3.3 算法三：生成24点表达式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(代码源于</w:t>
      </w:r>
      <w:r>
        <w:rPr>
          <w:lang w:val="en-US" w:eastAsia="zh-CN"/>
        </w:rPr>
        <w:t>https://blog.csdn.net/qq_33172274/article/details/83684595</w:t>
      </w:r>
      <w:r>
        <w:rPr>
          <w:rFonts w:hint="eastAsia"/>
          <w:lang w:val="en-US" w:eastAsia="zh-CN"/>
        </w:rPr>
        <w:t>，详见源代码部分FindExp.java)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5</w:t>
      </w:r>
      <w:r>
        <w:t>.3</w:t>
      </w:r>
      <w:r>
        <w:rPr>
          <w:rFonts w:hint="eastAsia"/>
        </w:rPr>
        <w:t>实验结果</w:t>
      </w:r>
    </w:p>
    <w:p>
      <w:pPr>
        <w:pStyle w:val="3"/>
        <w:spacing w:before="62" w:after="6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62350" cy="207645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运行程序，javafx出现以上窗口，图中扑克牌图片为随机产生。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6800" cy="2105025"/>
            <wp:effectExtent l="0" t="0" r="0" b="952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玩家利用扑克面值计算24点，在最下面一行的输入框中输入表达式。点击“Verify”按钮，最上面一行的显示框里立刻计算并显示该表达式的正误（正确为“Bingo!”；错误为“Wrong!”），并在控制台里打印出表达式的计算结果，方便玩家自查计算正误。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7750" cy="2133600"/>
            <wp:effectExtent l="0" t="0" r="0" b="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如上图，若玩家输入的表达式结果不等于24，显示框提示“Wrong!”。</w:t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5375" cy="2171700"/>
            <wp:effectExtent l="0" t="0" r="9525" b="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如上图，若玩家输入的表达式没有用完四张扑克的面值，显示框提示“Wrong!”。</w:t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9175" cy="2105025"/>
            <wp:effectExtent l="0" t="0" r="9525" b="9525"/>
            <wp:docPr id="19" name="图片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如上图，点击“Refresh”按钮，更新四张牌，输入框内容清空，控制台打印四张新的扑克面值，方便玩家计算。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71875" cy="2114550"/>
            <wp:effectExtent l="0" t="0" r="9525" b="0"/>
            <wp:docPr id="20" name="图片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如上图，点击“Find a Solution”按钮，最上面一行的显示框里立刻计算并显示一种答案表达式。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7750" cy="2133600"/>
            <wp:effectExtent l="0" t="0" r="0" b="0"/>
            <wp:docPr id="21" name="图片 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如上图，若该牌面组合没有答案，则显示“NO ANSWER!”。</w:t>
      </w:r>
    </w:p>
    <w:p>
      <w:pPr>
        <w:pStyle w:val="4"/>
        <w:numPr>
          <w:ilvl w:val="0"/>
          <w:numId w:val="0"/>
        </w:numPr>
        <w:ind w:left="567" w:hanging="567"/>
      </w:pPr>
      <w:r>
        <w:rPr>
          <w:rFonts w:hint="eastAsia"/>
          <w:lang w:val="en-US" w:eastAsia="zh-CN"/>
        </w:rPr>
        <w:t>5</w:t>
      </w:r>
      <w:r>
        <w:t xml:space="preserve">.4 </w:t>
      </w:r>
      <w:r>
        <w:rPr>
          <w:rFonts w:hint="eastAsia"/>
        </w:rPr>
        <w:t>调试心得</w:t>
      </w:r>
    </w:p>
    <w:p>
      <w:pPr>
        <w:pStyle w:val="3"/>
        <w:spacing w:before="62" w:after="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当使用javafx出现运行异常时，应该逐段注释掉节点相关代码，逐个运行，以检查出异常出现的大致段，再在该段中设置断点单步调试。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5</w:t>
      </w:r>
      <w:r>
        <w:t>.5</w:t>
      </w:r>
      <w:r>
        <w:rPr>
          <w:rFonts w:hint="eastAsia"/>
        </w:rPr>
        <w:t>源程序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//Game24.java</w:t>
      </w:r>
    </w:p>
    <w:p>
      <w:pPr>
        <w:pStyle w:val="149"/>
        <w:rPr>
          <w:rFonts w:hint="eastAsia" w:eastAsiaTheme="minorEastAsia"/>
          <w:lang w:val="en-US" w:eastAsia="zh-CN"/>
        </w:rPr>
      </w:pP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package project5;</w:t>
      </w:r>
    </w:p>
    <w:p>
      <w:pPr>
        <w:pStyle w:val="149"/>
        <w:rPr>
          <w:rFonts w:hint="eastAsia" w:eastAsiaTheme="minorEastAsia"/>
          <w:lang w:val="en-US" w:eastAsia="zh-CN"/>
        </w:rPr>
      </w:pP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javax.script.ScriptEngine;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javax.script.ScriptEngineManager;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javafx.application.Application;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javafx.geometry.Insets;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javafx.geometry.Pos;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javafx.scene.Scene;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javafx.scene.control.*;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javafx.scene.image.Image;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javafx.scene.image.ImageView;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javafx.scene.layout.*;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javafx.stage.Stage;</w:t>
      </w:r>
    </w:p>
    <w:p>
      <w:pPr>
        <w:pStyle w:val="149"/>
        <w:rPr>
          <w:rFonts w:hint="eastAsia" w:eastAsiaTheme="minorEastAsia"/>
          <w:lang w:val="en-US" w:eastAsia="zh-CN"/>
        </w:rPr>
      </w:pP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 class Game24 extends Application{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int[] array4= {0,0,0,0};//存储随机数表示图片编号(1~52)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int[] after4= {0,0,0,0};//存储将图片编号转换后的扑克面值(1~13)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@Override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public void start(Stage primaryStage) {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//New 4 random numbers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MyRandom myrandom=new MyRandom();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array4=myrandom.random(1, 52, 4);//产生4个1~52的不重复随机数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after4=myrandom.trans(array4);//将随机数转换成扑克面值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//控制台输出四个面值便于计算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System.out.println(after4[0]+" "+after4[1]+" "+after4[2]+" "+after4[3]);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//UI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//Create 4 images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 img1=new Image("file:card/"+array4[0]+".png");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 img2=new Image("file:card/"+array4[1]+".png");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 img3=new Image("file:card/"+array4[2]+".png");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 img4=new Image("file:card/"+array4[3]+".png");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ImageView imgview1=new ImageView(img1);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ImageView imgview2=new ImageView(img2);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ImageView imgview3=new ImageView(img3);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ImageView imgview4=new ImageView(img4);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//Create buttons, TextFields, and Labels 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Button bt1=new Button("Find a Solution");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Button bt2=new Button("Refresh");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Button bt3=new Button("Verify");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TextField tf1=new TextField();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TextField tf2=new TextField();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Label l=new Label("Enter an expression:");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//Create 3 HBox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 hbox1=new HBox();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 hbox2=new HBox();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 hbox3=new HBox();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//Place nodes into HBox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hbox1.getChildren().addAll(bt1,tf1,bt2);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hbox1.setSpacing(10);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hbox1.setAlignment(Pos.CENTER);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hbox2.getChildren().addAll(imgview1,imgview2,imgview3,imgview4);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hbox2.setSpacing(10);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hbox2.setAlignment(Pos.CENTER);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hbox3.getChildren().addAll(l,tf2,bt3);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hbox3.setSpacing(10);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hbox3.setAlignment(Pos.CENTER);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//Create a VBox and put 3 HBox in it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VBox vbox=new VBox();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vbox.setPadding(new Insets(10));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vbox.setSpacing(10);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vbox.setAlignment(Pos.CENTER);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vbox.getChildren().addAll(hbox1,hbox2,hbox3);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//Buttons' EventHandlers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bt2.setOnAction(e-&gt;{//更新按钮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array4=myrandom.random(1, 52, 4);//重新产生四个随机数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after4=myrandom.trans(array4);//重新转换成面值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changeimg(array4,hbox2);//更新图片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tf2.clear();//将上一题输入框2内容清除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bt1.setOnAction(e-&gt;{//Find a Solution按钮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FindExp findexp=new FindExp();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tf1.setPromptText(findexp.find(after4));//在文本框1中显示出找到的24点表达式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bt3.setOnAction(e-&gt;{//验证按钮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ScriptEngine jse=new ScriptEngineManager().getEngineByName("JavaScript");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String strs=tf2.getText();//获取输入表达式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try {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Calculate calculate=new Calculate();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int temp=Integer.parseInt(jse.eval(strs).toString());//将表达式转换成int并计算结果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//若表达式结果等于24，且每个扑克面额都用到了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if((temp==24)&amp;&amp;(calculate.verifynum(tf2.getText(),after4)==1))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tf1.setPromptText("Bingo!");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else tf1.setPromptText("Wrong!");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System.out.println("计算结果为："+jse.eval(strs));//控制台显示计算结果便于检查是否算错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}catch(Exception t) {//若输入不构成表达式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tf1.setPromptText("Wrong!");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//Create a scene and place it in stage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Scene scene=new Scene(vbox);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primaryStage.setTitle("Exercise25_9:24-Point Card Game");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primaryStage.setScene(scene);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primaryStage.show();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public void changeimg(int[] array4,HBox hbox2) {//更新图片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hbox2.getChildren().clear();//将原有图片节点清空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//添加新图片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 img1=new Image("file:card/"+array4[0]+".png");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 img2=new Image("file:card/"+array4[1]+".png");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 img3=new Image("file:card/"+array4[2]+".png");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 img4=new Image("file:card/"+array4[3]+".png");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ImageView imgview1=new ImageView(img1);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ImageView imgview2=new ImageView(img2);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ImageView imgview3=new ImageView(img3);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ImageView imgview4=new ImageView(img4);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hbox2.getChildren().addAll(imgview1,imgview2,imgview3,imgview4);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//重新在控制台输出四个面值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System.out.println(after4[0]+" "+after4[1]+" "+after4[2]+" "+after4[3]);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return;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pStyle w:val="14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Style w:val="149"/>
        <w:bidi w:val="0"/>
        <w:rPr>
          <w:rFonts w:hint="eastAsia"/>
          <w:lang w:val="en-US" w:eastAsia="zh-CN"/>
        </w:rPr>
      </w:pPr>
    </w:p>
    <w:p>
      <w:pPr>
        <w:pStyle w:val="14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//MyRandom.java</w:t>
      </w:r>
    </w:p>
    <w:p>
      <w:pPr>
        <w:pStyle w:val="149"/>
        <w:bidi w:val="0"/>
        <w:rPr>
          <w:rFonts w:hint="eastAsia"/>
          <w:lang w:val="en-US" w:eastAsia="zh-CN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package project5;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public class MyRandom{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//生成不重复的指定范围的指定个数随机数</w:t>
      </w:r>
      <w:bookmarkStart w:id="3" w:name="_GoBack"/>
      <w:bookmarkEnd w:id="3"/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int[] random(int min, int max, int n){//参数分别为范围下界，上界，生成个数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 (n &gt; (max - min + 1) || max &lt; min) { //若参数不满足条件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return null;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int[] result = new int[n];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count = 0;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while(count &lt; n) {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int num = (int) (Math.random() * (max - min)) + min;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boolean flag = true;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for (int j = 0; j &lt; n; j++) {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if(num == result[j]){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flag = false;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break;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if(flag){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result[count] = num;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count++;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return result; 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pStyle w:val="149"/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//将图片编号转换成扑克面值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int[] trans(int[]array4)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after4= {0,0,0,0};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i=0;i&lt;4;i++) {</w:t>
      </w:r>
    </w:p>
    <w:p>
      <w:pPr>
        <w:pStyle w:val="149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after4[i]=(array4[i]%13);</w:t>
      </w:r>
      <w:r>
        <w:rPr>
          <w:rFonts w:hint="eastAsia" w:eastAsia="宋体"/>
          <w:lang w:val="en-US" w:eastAsia="zh-CN"/>
        </w:rPr>
        <w:t>//每种花色有13张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if(array4[i]%13==0) after4[i]=13;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after4;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 xml:space="preserve"> }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//FindExp.java</w:t>
      </w:r>
    </w:p>
    <w:p>
      <w:pPr>
        <w:pStyle w:val="149"/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</w:t>
      </w:r>
      <w:r>
        <w:rPr>
          <w:rFonts w:hint="eastAsia"/>
          <w:lang w:val="en-US" w:eastAsia="zh-CN"/>
        </w:rPr>
        <w:t>代码源于</w:t>
      </w:r>
      <w:r>
        <w:rPr>
          <w:lang w:val="en-US" w:eastAsia="zh-CN"/>
        </w:rPr>
        <w:t>https://blog.csdn.net/qq_33172274/article/details/83684595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package project5;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public class FindExp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//全排列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private static ArrayList&lt;int[]&gt; Permutation(int[] a)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ArrayList&lt;int[]&gt; arrayList = new ArrayList&lt;&gt;();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for (int i = 0; i &lt; 4; i++)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4; j++)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j)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k = 0; k &lt; 4; k++)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== k || k == i)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m = 0; m &lt; 4; m++)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 == k || m == j || m == i)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b = new int[] { a[i], a[j], a[k], a[m] };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arrayList.add(b);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return arrayList;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//获取表达式中的数字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private static int getNum(int a, int b, char ch)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switch (ch)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case '+':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+ b;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case '-':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- b;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case '*':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* b;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case '/':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/ b;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//生成24点表达式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>private</w:t>
      </w:r>
      <w:r>
        <w:rPr>
          <w:rFonts w:hint="eastAsia"/>
        </w:rPr>
        <w:t xml:space="preserve"> static String getPoint24Answer(int[] num)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char[] t = new char[] { '+', '-', '*', '/' };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ArrayList&lt;int[]&gt; intlist = Permutation(num);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for (int z = 0; z &lt; intlist.size(); z++)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a[] = intlist.get(z);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4; i++)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((i == 3 &amp;&amp; (a[0] % a[1] != 0 || a[1] % a[0] != 0)))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a12 = getNum(a[0], a[1], t[i]);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4; j++)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((j == 3 &amp;&amp; (a12 % a[2] != 0 || a[2] % a12 != 0))) {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a123 = getNum(a12, a[2], t[j]);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k = 0; k &lt; 4; k++)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((k == 3 &amp;&amp; (a123 % a[3] != 0 || a123 % a[3] != 0)))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a1234 = getNum(a123, a[3], t[k]);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(a1234 == 24)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"(((" + a[0] + t[i] + a[1] + ")" + t[j] + a[2] + ")" + t[k] + a[3] + ") = 24";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return "NO ANSWER!";//若无答案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"NO ANSWER!";//若无答案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//该类提供一个公有方法find()用来获得24点表达式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public String find(int[] after4)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return getPoint24Answer(after4);//返回找到的表达式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//Calculate.java</w:t>
      </w:r>
    </w:p>
    <w:p>
      <w:pPr>
        <w:pStyle w:val="149"/>
        <w:bidi w:val="0"/>
        <w:rPr>
          <w:rFonts w:hint="default"/>
          <w:lang w:val="en-US" w:eastAsia="zh-CN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package project5;</w:t>
      </w:r>
    </w:p>
    <w:p>
      <w:pPr>
        <w:pStyle w:val="149"/>
        <w:bidi w:val="0"/>
        <w:rPr>
          <w:rFonts w:hint="eastAsia"/>
        </w:rPr>
      </w:pP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public class Calculate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 xml:space="preserve">  //检验输入的表达式是否用上了扑克的四个面值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 xml:space="preserve">  public int verifynum(String input,int[] array4)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int[] flag4= {0,0,0,0};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String result="";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a=0,b=0,c=0,d=0;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//将字符串中的非数字字符转换为空格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for(int i=0;i&lt;input.length();i++){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if(Character.isDigit(input.charAt(i))){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result+=input.charAt(i);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result+=' ';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String[] arrStr=result.trim().split("\\s+");//去掉前后空格后，再以空格分割字符串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a=Integer.parseInt(arrStr[0]);//分别将四个数(char)转换成int，赋值给a,b,c,d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b=Integer.parseInt(arrStr[1]);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c=Integer.parseInt(arrStr[2]);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d=Integer.parseInt(arrStr[3]);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for(int k=0;k&lt;4;k++) {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if(a==array4[k]||b==array4[k]||c==array4[k]||d==array4[k])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flag4[k]=1;//若与任一面值匹配，flag置1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if(flag4[0]==1&amp;&amp;flag4[1]==1&amp;&amp;flag4[2]==1&amp;&amp;flag4[3]==1)//如果四个数都匹配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1;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return 0;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149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49"/>
        <w:rPr>
          <w:rFonts w:hint="eastAsia" w:eastAsiaTheme="minorEastAsia"/>
          <w:lang w:val="en-US" w:eastAsia="zh-CN"/>
        </w:rPr>
      </w:pPr>
    </w:p>
    <w:p>
      <w:pPr>
        <w:pStyle w:val="149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76D1"/>
    <w:multiLevelType w:val="multilevel"/>
    <w:tmpl w:val="138576D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Times New Roman" w:hAnsi="Times New Roman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BC4907"/>
    <w:multiLevelType w:val="multilevel"/>
    <w:tmpl w:val="30BC490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eastAsia="微软雅黑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2"/>
        <w:szCs w:val="32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0"/>
        <w:szCs w:val="30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28"/>
        <w:szCs w:val="28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24"/>
        <w:szCs w:val="24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64B95BAF"/>
    <w:multiLevelType w:val="multilevel"/>
    <w:tmpl w:val="64B95BAF"/>
    <w:lvl w:ilvl="0" w:tentative="0">
      <w:start w:val="1"/>
      <w:numFmt w:val="bullet"/>
      <w:pStyle w:val="126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78592E2C"/>
    <w:multiLevelType w:val="multilevel"/>
    <w:tmpl w:val="78592E2C"/>
    <w:lvl w:ilvl="0" w:tentative="0">
      <w:start w:val="1"/>
      <w:numFmt w:val="chineseCountingThousand"/>
      <w:pStyle w:val="2"/>
      <w:lvlText w:val="%1."/>
      <w:lvlJc w:val="left"/>
      <w:pPr>
        <w:tabs>
          <w:tab w:val="left" w:pos="567"/>
        </w:tabs>
        <w:ind w:left="567" w:hanging="425"/>
      </w:pPr>
      <w:rPr>
        <w:rFonts w:hint="eastAsia"/>
      </w:rPr>
    </w:lvl>
    <w:lvl w:ilvl="1" w:tentative="0">
      <w:start w:val="1"/>
      <w:numFmt w:val="decimal"/>
      <w:pStyle w:val="4"/>
      <w:isLgl/>
      <w:lvlText w:val="%1.%2.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tabs>
          <w:tab w:val="left" w:pos="1135"/>
        </w:tabs>
        <w:ind w:left="1135" w:hanging="709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tabs>
          <w:tab w:val="left" w:pos="993"/>
        </w:tabs>
        <w:ind w:left="993" w:hanging="851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E576F"/>
    <w:rsid w:val="00201979"/>
    <w:rsid w:val="0024549C"/>
    <w:rsid w:val="00255C4C"/>
    <w:rsid w:val="00256761"/>
    <w:rsid w:val="002E56BA"/>
    <w:rsid w:val="00310A3B"/>
    <w:rsid w:val="00351FB0"/>
    <w:rsid w:val="00380694"/>
    <w:rsid w:val="003E60D7"/>
    <w:rsid w:val="004621B6"/>
    <w:rsid w:val="00462FF3"/>
    <w:rsid w:val="004656CD"/>
    <w:rsid w:val="00484D26"/>
    <w:rsid w:val="004B4A5E"/>
    <w:rsid w:val="00576BF0"/>
    <w:rsid w:val="005843CD"/>
    <w:rsid w:val="00594A10"/>
    <w:rsid w:val="00650DC5"/>
    <w:rsid w:val="007540BF"/>
    <w:rsid w:val="007654E1"/>
    <w:rsid w:val="007B10B0"/>
    <w:rsid w:val="007C1669"/>
    <w:rsid w:val="007D5F84"/>
    <w:rsid w:val="008308EA"/>
    <w:rsid w:val="008438B0"/>
    <w:rsid w:val="00892C6F"/>
    <w:rsid w:val="00951B9A"/>
    <w:rsid w:val="00992B20"/>
    <w:rsid w:val="009A3AF8"/>
    <w:rsid w:val="009B6A64"/>
    <w:rsid w:val="00A704E8"/>
    <w:rsid w:val="00A82E02"/>
    <w:rsid w:val="00A9672E"/>
    <w:rsid w:val="00B16889"/>
    <w:rsid w:val="00B82532"/>
    <w:rsid w:val="00C2254E"/>
    <w:rsid w:val="00CF6AAD"/>
    <w:rsid w:val="00D21857"/>
    <w:rsid w:val="00DA4944"/>
    <w:rsid w:val="00DD384E"/>
    <w:rsid w:val="00DE3EBF"/>
    <w:rsid w:val="00E06AF4"/>
    <w:rsid w:val="00E104D0"/>
    <w:rsid w:val="00E14253"/>
    <w:rsid w:val="00E23C4F"/>
    <w:rsid w:val="00ED6A85"/>
    <w:rsid w:val="00F354E3"/>
    <w:rsid w:val="00FC0202"/>
    <w:rsid w:val="00FC41E2"/>
    <w:rsid w:val="015A7558"/>
    <w:rsid w:val="0180246C"/>
    <w:rsid w:val="055C2009"/>
    <w:rsid w:val="061C4244"/>
    <w:rsid w:val="06BA232B"/>
    <w:rsid w:val="07842EA6"/>
    <w:rsid w:val="09023F90"/>
    <w:rsid w:val="0934234F"/>
    <w:rsid w:val="0987146C"/>
    <w:rsid w:val="09A24ACC"/>
    <w:rsid w:val="0C045CBE"/>
    <w:rsid w:val="0CD7592F"/>
    <w:rsid w:val="0D5562AC"/>
    <w:rsid w:val="0FC54BEB"/>
    <w:rsid w:val="115941B5"/>
    <w:rsid w:val="118F1D3A"/>
    <w:rsid w:val="11F351A0"/>
    <w:rsid w:val="12176063"/>
    <w:rsid w:val="147627B9"/>
    <w:rsid w:val="159146F0"/>
    <w:rsid w:val="19CB1D2F"/>
    <w:rsid w:val="1B2008E0"/>
    <w:rsid w:val="1C0B156A"/>
    <w:rsid w:val="1D5F7220"/>
    <w:rsid w:val="22856CF4"/>
    <w:rsid w:val="2A755318"/>
    <w:rsid w:val="2BBB2874"/>
    <w:rsid w:val="2C7A6E37"/>
    <w:rsid w:val="2E4A16E6"/>
    <w:rsid w:val="36B60681"/>
    <w:rsid w:val="38193B52"/>
    <w:rsid w:val="39534320"/>
    <w:rsid w:val="3A2D57C5"/>
    <w:rsid w:val="3A400462"/>
    <w:rsid w:val="3E2C1BA6"/>
    <w:rsid w:val="3E336272"/>
    <w:rsid w:val="3F917E34"/>
    <w:rsid w:val="3F9440B1"/>
    <w:rsid w:val="3FAC49A9"/>
    <w:rsid w:val="409D057D"/>
    <w:rsid w:val="410E34B6"/>
    <w:rsid w:val="41886B72"/>
    <w:rsid w:val="428A7FC9"/>
    <w:rsid w:val="438A3701"/>
    <w:rsid w:val="44284A4C"/>
    <w:rsid w:val="44E06E5C"/>
    <w:rsid w:val="458A35B4"/>
    <w:rsid w:val="4663077B"/>
    <w:rsid w:val="46F30B11"/>
    <w:rsid w:val="48AC3C6A"/>
    <w:rsid w:val="4AF957C6"/>
    <w:rsid w:val="4B967613"/>
    <w:rsid w:val="4B973E3C"/>
    <w:rsid w:val="4BB84538"/>
    <w:rsid w:val="4C063C20"/>
    <w:rsid w:val="4D6E2A67"/>
    <w:rsid w:val="4D8466E6"/>
    <w:rsid w:val="4E9F448D"/>
    <w:rsid w:val="4EA72F3C"/>
    <w:rsid w:val="501A26EC"/>
    <w:rsid w:val="518F363E"/>
    <w:rsid w:val="52FE53ED"/>
    <w:rsid w:val="533405C1"/>
    <w:rsid w:val="55822ABB"/>
    <w:rsid w:val="55C33791"/>
    <w:rsid w:val="56887F84"/>
    <w:rsid w:val="5705130F"/>
    <w:rsid w:val="57202DD5"/>
    <w:rsid w:val="5769681A"/>
    <w:rsid w:val="599F161B"/>
    <w:rsid w:val="5D2217D3"/>
    <w:rsid w:val="5EC520C1"/>
    <w:rsid w:val="5FE052E7"/>
    <w:rsid w:val="65A54A20"/>
    <w:rsid w:val="664540A4"/>
    <w:rsid w:val="673E7182"/>
    <w:rsid w:val="67572063"/>
    <w:rsid w:val="6B23134D"/>
    <w:rsid w:val="6E49473D"/>
    <w:rsid w:val="6FBA64CF"/>
    <w:rsid w:val="73E529B2"/>
    <w:rsid w:val="742512EE"/>
    <w:rsid w:val="76EC652D"/>
    <w:rsid w:val="77345D25"/>
    <w:rsid w:val="774D5CD6"/>
    <w:rsid w:val="79275234"/>
    <w:rsid w:val="79823EBF"/>
    <w:rsid w:val="7B031CDA"/>
    <w:rsid w:val="7E5763AC"/>
    <w:rsid w:val="7ED866A8"/>
    <w:rsid w:val="7FA8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qFormat="1" w:unhideWhenUsed="0" w:uiPriority="0" w:name="envelope return"/>
    <w:lsdException w:uiPriority="99" w:name="footnote reference"/>
    <w:lsdException w:unhideWhenUsed="0" w:uiPriority="0" w:name="annotation reference"/>
    <w:lsdException w:qFormat="1" w:unhideWhenUsed="0" w:uiPriority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name="Body Text First Indent"/>
    <w:lsdException w:unhideWhenUsed="0" w:uiPriority="0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qFormat="1" w:unhideWhenUsed="0" w:uiPriority="0" w:name="E-mail Signature"/>
    <w:lsdException w:qFormat="1" w:unhideWhenUsed="0" w:uiPriority="0" w:name="Normal (Web)"/>
    <w:lsdException w:unhideWhenUsed="0" w:uiPriority="0" w:name="HTML Acronym"/>
    <w:lsdException w:qFormat="1" w:unhideWhenUsed="0" w:uiPriority="0" w:name="HTML Address"/>
    <w:lsdException w:unhideWhenUsed="0" w:uiPriority="0" w:name="HTML Cite"/>
    <w:lsdException w:unhideWhenUsed="0" w:uiPriority="0" w:name="HTML Code"/>
    <w:lsdException w:qFormat="1" w:unhideWhenUsed="0" w:uiPriority="0" w:name="HTML Definition"/>
    <w:lsdException w:unhideWhenUsed="0" w:uiPriority="0" w:name="HTML Keyboard"/>
    <w:lsdException w:qFormat="1"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unhideWhenUsed="0" w:uiPriority="0" w:name="Table 3D effects 2"/>
    <w:lsdException w:unhideWhenUsed="0" w:uiPriority="0" w:name="Table 3D effects 3"/>
    <w:lsdException w:qFormat="1" w:unhideWhenUsed="0" w:uiPriority="0" w:name="Table Contemporary"/>
    <w:lsdException w:qFormat="1" w:unhideWhenUsed="0" w:uiPriority="0" w:semiHidden="0" w:name="Table Elegant"/>
    <w:lsdException w:qFormat="1" w:unhideWhenUsed="0" w:uiPriority="0" w:name="Table Professional"/>
    <w:lsdException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106"/>
    <w:qFormat/>
    <w:uiPriority w:val="0"/>
    <w:pPr>
      <w:keepNext/>
      <w:keepLines/>
      <w:numPr>
        <w:ilvl w:val="0"/>
        <w:numId w:val="1"/>
      </w:numPr>
      <w:tabs>
        <w:tab w:val="left" w:pos="425"/>
        <w:tab w:val="clear" w:pos="567"/>
      </w:tabs>
      <w:spacing w:before="120" w:after="120"/>
      <w:ind w:left="0" w:hanging="202" w:hangingChars="202"/>
      <w:outlineLvl w:val="0"/>
    </w:pPr>
    <w:rPr>
      <w:rFonts w:ascii="Arial" w:hAnsi="Arial" w:eastAsia="微软雅黑"/>
      <w:kern w:val="44"/>
      <w:sz w:val="30"/>
      <w:szCs w:val="44"/>
    </w:rPr>
  </w:style>
  <w:style w:type="paragraph" w:styleId="4">
    <w:name w:val="heading 2"/>
    <w:basedOn w:val="1"/>
    <w:next w:val="3"/>
    <w:link w:val="107"/>
    <w:qFormat/>
    <w:uiPriority w:val="0"/>
    <w:pPr>
      <w:keepNext/>
      <w:keepLines/>
      <w:numPr>
        <w:ilvl w:val="1"/>
        <w:numId w:val="1"/>
      </w:numPr>
      <w:tabs>
        <w:tab w:val="left" w:pos="567"/>
        <w:tab w:val="clear" w:pos="993"/>
      </w:tabs>
      <w:spacing w:before="120" w:after="120"/>
      <w:ind w:left="567"/>
      <w:outlineLvl w:val="1"/>
    </w:pPr>
    <w:rPr>
      <w:rFonts w:ascii="微软雅黑" w:hAnsi="微软雅黑" w:eastAsia="微软雅黑"/>
      <w:sz w:val="28"/>
      <w:szCs w:val="28"/>
    </w:rPr>
  </w:style>
  <w:style w:type="paragraph" w:styleId="5">
    <w:name w:val="heading 3"/>
    <w:basedOn w:val="1"/>
    <w:next w:val="3"/>
    <w:link w:val="108"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hAnsi="微软雅黑" w:eastAsia="微软雅黑"/>
      <w:sz w:val="24"/>
    </w:rPr>
  </w:style>
  <w:style w:type="paragraph" w:styleId="6">
    <w:name w:val="heading 4"/>
    <w:basedOn w:val="1"/>
    <w:next w:val="3"/>
    <w:link w:val="109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微软雅黑" w:hAnsi="微软雅黑" w:eastAsia="微软雅黑"/>
    </w:rPr>
  </w:style>
  <w:style w:type="paragraph" w:styleId="7">
    <w:name w:val="heading 5"/>
    <w:basedOn w:val="1"/>
    <w:next w:val="3"/>
    <w:link w:val="110"/>
    <w:qFormat/>
    <w:uiPriority w:val="0"/>
    <w:pPr>
      <w:keepNext/>
      <w:keepLines/>
      <w:numPr>
        <w:ilvl w:val="4"/>
        <w:numId w:val="2"/>
      </w:numPr>
      <w:spacing w:before="120" w:after="120"/>
      <w:outlineLvl w:val="4"/>
    </w:pPr>
    <w:rPr>
      <w:rFonts w:ascii="Arial" w:hAnsi="Arial" w:eastAsia="微软雅黑"/>
    </w:rPr>
  </w:style>
  <w:style w:type="paragraph" w:styleId="8">
    <w:name w:val="heading 6"/>
    <w:basedOn w:val="1"/>
    <w:next w:val="1"/>
    <w:link w:val="111"/>
    <w:qFormat/>
    <w:uiPriority w:val="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link w:val="112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113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11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89">
    <w:name w:val="Default Paragraph Font"/>
    <w:semiHidden/>
    <w:unhideWhenUsed/>
    <w:qFormat/>
    <w:uiPriority w:val="1"/>
  </w:style>
  <w:style w:type="table" w:default="1" w:styleId="4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147"/>
    <w:qFormat/>
    <w:uiPriority w:val="0"/>
    <w:pPr>
      <w:spacing w:beforeLines="20" w:afterLines="20"/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3">
    <w:name w:val="E-mail Signature"/>
    <w:basedOn w:val="1"/>
    <w:link w:val="122"/>
    <w:semiHidden/>
    <w:qFormat/>
    <w:uiPriority w:val="0"/>
  </w:style>
  <w:style w:type="paragraph" w:styleId="14">
    <w:name w:val="caption"/>
    <w:basedOn w:val="1"/>
    <w:next w:val="3"/>
    <w:qFormat/>
    <w:uiPriority w:val="0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styleId="15">
    <w:name w:val="Document Map"/>
    <w:basedOn w:val="1"/>
    <w:link w:val="132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129"/>
    <w:semiHidden/>
    <w:qFormat/>
    <w:uiPriority w:val="0"/>
    <w:pPr>
      <w:jc w:val="left"/>
    </w:pPr>
  </w:style>
  <w:style w:type="paragraph" w:styleId="17">
    <w:name w:val="Body Text 3"/>
    <w:basedOn w:val="1"/>
    <w:link w:val="142"/>
    <w:semiHidden/>
    <w:qFormat/>
    <w:uiPriority w:val="0"/>
    <w:pPr>
      <w:spacing w:after="120"/>
    </w:pPr>
    <w:rPr>
      <w:sz w:val="16"/>
      <w:szCs w:val="16"/>
    </w:rPr>
  </w:style>
  <w:style w:type="paragraph" w:styleId="18">
    <w:name w:val="Body Text"/>
    <w:basedOn w:val="1"/>
    <w:link w:val="137"/>
    <w:semiHidden/>
    <w:uiPriority w:val="0"/>
    <w:pPr>
      <w:spacing w:after="120"/>
    </w:pPr>
  </w:style>
  <w:style w:type="paragraph" w:styleId="19">
    <w:name w:val="Body Text Indent"/>
    <w:basedOn w:val="1"/>
    <w:link w:val="139"/>
    <w:semiHidden/>
    <w:qFormat/>
    <w:uiPriority w:val="0"/>
    <w:pPr>
      <w:spacing w:after="120"/>
      <w:ind w:left="420" w:leftChars="200"/>
    </w:pPr>
  </w:style>
  <w:style w:type="paragraph" w:styleId="2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21">
    <w:name w:val="HTML Address"/>
    <w:basedOn w:val="1"/>
    <w:link w:val="104"/>
    <w:semiHidden/>
    <w:qFormat/>
    <w:uiPriority w:val="0"/>
    <w:rPr>
      <w:i/>
      <w:iCs/>
    </w:rPr>
  </w:style>
  <w:style w:type="paragraph" w:styleId="22">
    <w:name w:val="toc 5"/>
    <w:basedOn w:val="1"/>
    <w:next w:val="1"/>
    <w:qFormat/>
    <w:uiPriority w:val="0"/>
    <w:pPr>
      <w:ind w:left="840"/>
      <w:jc w:val="left"/>
    </w:pPr>
    <w:rPr>
      <w:sz w:val="18"/>
      <w:szCs w:val="18"/>
    </w:rPr>
  </w:style>
  <w:style w:type="paragraph" w:styleId="23">
    <w:name w:val="toc 3"/>
    <w:basedOn w:val="1"/>
    <w:next w:val="1"/>
    <w:qFormat/>
    <w:uiPriority w:val="39"/>
    <w:pPr>
      <w:ind w:left="420"/>
      <w:jc w:val="left"/>
    </w:pPr>
    <w:rPr>
      <w:iCs/>
      <w:sz w:val="20"/>
    </w:rPr>
  </w:style>
  <w:style w:type="paragraph" w:styleId="24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5">
    <w:name w:val="Body Text Indent 2"/>
    <w:basedOn w:val="1"/>
    <w:link w:val="143"/>
    <w:semiHidden/>
    <w:uiPriority w:val="0"/>
    <w:pPr>
      <w:spacing w:after="120" w:line="480" w:lineRule="auto"/>
      <w:ind w:left="420" w:leftChars="200"/>
    </w:pPr>
  </w:style>
  <w:style w:type="paragraph" w:styleId="26">
    <w:name w:val="Balloon Text"/>
    <w:basedOn w:val="1"/>
    <w:link w:val="128"/>
    <w:semiHidden/>
    <w:qFormat/>
    <w:uiPriority w:val="0"/>
    <w:rPr>
      <w:sz w:val="18"/>
      <w:szCs w:val="18"/>
    </w:rPr>
  </w:style>
  <w:style w:type="paragraph" w:styleId="27">
    <w:name w:val="footer"/>
    <w:basedOn w:val="1"/>
    <w:link w:val="1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envelope return"/>
    <w:basedOn w:val="1"/>
    <w:semiHidden/>
    <w:qFormat/>
    <w:uiPriority w:val="0"/>
    <w:pPr>
      <w:snapToGrid w:val="0"/>
    </w:pPr>
    <w:rPr>
      <w:rFonts w:ascii="Arial" w:hAnsi="Arial" w:cs="Arial"/>
    </w:rPr>
  </w:style>
  <w:style w:type="paragraph" w:styleId="29">
    <w:name w:val="header"/>
    <w:basedOn w:val="1"/>
    <w:link w:val="13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paragraph" w:styleId="30">
    <w:name w:val="toc 1"/>
    <w:basedOn w:val="1"/>
    <w:next w:val="1"/>
    <w:uiPriority w:val="39"/>
    <w:pPr>
      <w:spacing w:before="120" w:after="120"/>
      <w:jc w:val="left"/>
    </w:pPr>
    <w:rPr>
      <w:bCs/>
      <w:caps/>
      <w:sz w:val="20"/>
    </w:rPr>
  </w:style>
  <w:style w:type="paragraph" w:styleId="31">
    <w:name w:val="toc 4"/>
    <w:basedOn w:val="1"/>
    <w:next w:val="1"/>
    <w:qFormat/>
    <w:uiPriority w:val="39"/>
    <w:pPr>
      <w:ind w:left="629"/>
      <w:jc w:val="left"/>
    </w:pPr>
    <w:rPr>
      <w:sz w:val="18"/>
      <w:szCs w:val="18"/>
    </w:rPr>
  </w:style>
  <w:style w:type="paragraph" w:styleId="32">
    <w:name w:val="Subtitle"/>
    <w:basedOn w:val="1"/>
    <w:next w:val="1"/>
    <w:link w:val="14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3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4">
    <w:name w:val="Body Text Indent 3"/>
    <w:basedOn w:val="1"/>
    <w:link w:val="144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35">
    <w:name w:val="table of figures"/>
    <w:basedOn w:val="1"/>
    <w:next w:val="1"/>
    <w:qFormat/>
    <w:uiPriority w:val="99"/>
  </w:style>
  <w:style w:type="paragraph" w:styleId="36">
    <w:name w:val="toc 2"/>
    <w:basedOn w:val="1"/>
    <w:next w:val="1"/>
    <w:qFormat/>
    <w:uiPriority w:val="39"/>
    <w:pPr>
      <w:adjustRightInd w:val="0"/>
      <w:snapToGrid w:val="0"/>
      <w:ind w:left="210"/>
      <w:jc w:val="left"/>
    </w:pPr>
    <w:rPr>
      <w:smallCaps/>
      <w:sz w:val="20"/>
    </w:rPr>
  </w:style>
  <w:style w:type="paragraph" w:styleId="37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38">
    <w:name w:val="Body Text 2"/>
    <w:basedOn w:val="1"/>
    <w:link w:val="141"/>
    <w:semiHidden/>
    <w:qFormat/>
    <w:uiPriority w:val="0"/>
    <w:pPr>
      <w:spacing w:after="120" w:line="480" w:lineRule="auto"/>
    </w:pPr>
  </w:style>
  <w:style w:type="paragraph" w:styleId="39">
    <w:name w:val="HTML Preformatted"/>
    <w:basedOn w:val="1"/>
    <w:link w:val="105"/>
    <w:semiHidden/>
    <w:qFormat/>
    <w:uiPriority w:val="0"/>
    <w:rPr>
      <w:rFonts w:ascii="Courier New" w:hAnsi="Courier New" w:cs="Courier New"/>
      <w:sz w:val="20"/>
    </w:rPr>
  </w:style>
  <w:style w:type="paragraph" w:styleId="40">
    <w:name w:val="Normal (Web)"/>
    <w:basedOn w:val="1"/>
    <w:semiHidden/>
    <w:qFormat/>
    <w:uiPriority w:val="0"/>
    <w:rPr>
      <w:sz w:val="24"/>
      <w:szCs w:val="24"/>
    </w:rPr>
  </w:style>
  <w:style w:type="paragraph" w:styleId="41">
    <w:name w:val="Title"/>
    <w:basedOn w:val="1"/>
    <w:link w:val="115"/>
    <w:qFormat/>
    <w:uiPriority w:val="0"/>
    <w:pPr>
      <w:spacing w:before="240"/>
      <w:jc w:val="center"/>
    </w:pPr>
    <w:rPr>
      <w:rFonts w:ascii="Arial" w:hAnsi="Arial" w:eastAsia="微软雅黑"/>
      <w:b/>
      <w:sz w:val="48"/>
    </w:rPr>
  </w:style>
  <w:style w:type="paragraph" w:styleId="42">
    <w:name w:val="annotation subject"/>
    <w:basedOn w:val="16"/>
    <w:next w:val="16"/>
    <w:link w:val="130"/>
    <w:semiHidden/>
    <w:uiPriority w:val="0"/>
    <w:rPr>
      <w:b/>
      <w:bCs/>
    </w:rPr>
  </w:style>
  <w:style w:type="paragraph" w:styleId="43">
    <w:name w:val="Body Text First Indent"/>
    <w:basedOn w:val="18"/>
    <w:link w:val="138"/>
    <w:semiHidden/>
    <w:uiPriority w:val="0"/>
    <w:pPr>
      <w:ind w:firstLine="420" w:firstLineChars="100"/>
    </w:pPr>
  </w:style>
  <w:style w:type="paragraph" w:styleId="44">
    <w:name w:val="Body Text First Indent 2"/>
    <w:basedOn w:val="19"/>
    <w:link w:val="140"/>
    <w:semiHidden/>
    <w:uiPriority w:val="0"/>
    <w:pPr>
      <w:ind w:firstLine="420"/>
    </w:pPr>
  </w:style>
  <w:style w:type="table" w:styleId="46">
    <w:name w:val="Table Grid"/>
    <w:basedOn w:val="45"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7">
    <w:name w:val="Table Colorful 1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color w:val="FFFFFF"/>
      <w:kern w:val="0"/>
      <w:sz w:val="20"/>
      <w:szCs w:val="20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8">
    <w:name w:val="Table Colorful 2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9">
    <w:name w:val="Table Colorful 3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50">
    <w:name w:val="Table Elegant"/>
    <w:basedOn w:val="45"/>
    <w:qFormat/>
    <w:uiPriority w:val="0"/>
    <w:pPr>
      <w:widowControl w:val="0"/>
      <w:adjustRightInd w:val="0"/>
      <w:snapToGrid w:val="0"/>
      <w:jc w:val="both"/>
      <w:textAlignment w:val="center"/>
    </w:pPr>
    <w:rPr>
      <w:rFonts w:ascii="Times New Roman" w:hAnsi="Times New Roman" w:eastAsia="宋体" w:cs="Times New Roman"/>
      <w:kern w:val="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  <w:vAlign w:val="center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51">
    <w:name w:val="Table Classic 1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52">
    <w:name w:val="Table Classic 2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53">
    <w:name w:val="Table Classic 3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color w:val="000080"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54">
    <w:name w:val="Table Classic 4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55">
    <w:name w:val="Table Simple 1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56">
    <w:name w:val="Table Simple 2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57">
    <w:name w:val="Table Simple 3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58">
    <w:name w:val="Table Subtle 1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59">
    <w:name w:val="Table Subtle 2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60">
    <w:name w:val="Table 3D effects 1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61">
    <w:name w:val="Table 3D effects 2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62">
    <w:name w:val="Table 3D effects 3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63">
    <w:name w:val="Table List 1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64">
    <w:name w:val="Table List 2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65">
    <w:name w:val="Table List 3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66">
    <w:name w:val="Table List 4"/>
    <w:basedOn w:val="45"/>
    <w:semiHidden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67">
    <w:name w:val="Table List 5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68">
    <w:name w:val="Table List 6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69">
    <w:name w:val="Table List 7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70">
    <w:name w:val="Table List 8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71">
    <w:name w:val="Table Contemporary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72">
    <w:name w:val="Table Columns 1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b/>
      <w:bCs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73">
    <w:name w:val="Table Columns 2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b/>
      <w:bCs/>
      <w:kern w:val="0"/>
      <w:sz w:val="20"/>
      <w:szCs w:val="20"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74">
    <w:name w:val="Table Columns 3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b/>
      <w:bCs/>
      <w:kern w:val="0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75">
    <w:name w:val="Table Columns 4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76">
    <w:name w:val="Table Columns 5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77">
    <w:name w:val="Table Grid 1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78">
    <w:name w:val="Table Grid 2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79">
    <w:name w:val="Table Grid 3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80">
    <w:name w:val="Table Grid 4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81">
    <w:name w:val="Table Grid 5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82">
    <w:name w:val="Table Grid 6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83">
    <w:name w:val="Table Grid 7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b/>
      <w:bCs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84">
    <w:name w:val="Table Grid 8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85">
    <w:name w:val="Table Web 1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86">
    <w:name w:val="Table Web 2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87">
    <w:name w:val="Table Web 3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88">
    <w:name w:val="Table Professional"/>
    <w:basedOn w:val="45"/>
    <w:semiHidden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90">
    <w:name w:val="Strong"/>
    <w:basedOn w:val="89"/>
    <w:qFormat/>
    <w:uiPriority w:val="0"/>
    <w:rPr>
      <w:b/>
      <w:bCs/>
    </w:rPr>
  </w:style>
  <w:style w:type="character" w:styleId="91">
    <w:name w:val="page number"/>
    <w:basedOn w:val="89"/>
    <w:qFormat/>
    <w:uiPriority w:val="0"/>
  </w:style>
  <w:style w:type="character" w:styleId="92">
    <w:name w:val="FollowedHyperlink"/>
    <w:basedOn w:val="89"/>
    <w:semiHidden/>
    <w:qFormat/>
    <w:uiPriority w:val="0"/>
    <w:rPr>
      <w:color w:val="800080"/>
      <w:u w:val="single"/>
    </w:rPr>
  </w:style>
  <w:style w:type="character" w:styleId="93">
    <w:name w:val="line number"/>
    <w:basedOn w:val="89"/>
    <w:semiHidden/>
    <w:qFormat/>
    <w:uiPriority w:val="0"/>
  </w:style>
  <w:style w:type="character" w:styleId="94">
    <w:name w:val="HTML Definition"/>
    <w:basedOn w:val="89"/>
    <w:semiHidden/>
    <w:qFormat/>
    <w:uiPriority w:val="0"/>
    <w:rPr>
      <w:i/>
      <w:iCs/>
    </w:rPr>
  </w:style>
  <w:style w:type="character" w:styleId="95">
    <w:name w:val="HTML Typewriter"/>
    <w:basedOn w:val="89"/>
    <w:semiHidden/>
    <w:uiPriority w:val="0"/>
    <w:rPr>
      <w:rFonts w:ascii="Courier New" w:hAnsi="Courier New" w:cs="Courier New"/>
      <w:sz w:val="20"/>
      <w:szCs w:val="20"/>
    </w:rPr>
  </w:style>
  <w:style w:type="character" w:styleId="96">
    <w:name w:val="HTML Acronym"/>
    <w:basedOn w:val="89"/>
    <w:semiHidden/>
    <w:uiPriority w:val="0"/>
  </w:style>
  <w:style w:type="character" w:styleId="97">
    <w:name w:val="HTML Variable"/>
    <w:basedOn w:val="89"/>
    <w:semiHidden/>
    <w:uiPriority w:val="0"/>
    <w:rPr>
      <w:i/>
      <w:iCs/>
    </w:rPr>
  </w:style>
  <w:style w:type="character" w:styleId="98">
    <w:name w:val="Hyperlink"/>
    <w:basedOn w:val="89"/>
    <w:uiPriority w:val="99"/>
    <w:rPr>
      <w:color w:val="0000FF"/>
      <w:u w:val="single"/>
    </w:rPr>
  </w:style>
  <w:style w:type="character" w:styleId="99">
    <w:name w:val="HTML Code"/>
    <w:basedOn w:val="89"/>
    <w:semiHidden/>
    <w:uiPriority w:val="0"/>
    <w:rPr>
      <w:rFonts w:ascii="Courier New" w:hAnsi="Courier New" w:cs="Courier New"/>
      <w:sz w:val="20"/>
      <w:szCs w:val="20"/>
    </w:rPr>
  </w:style>
  <w:style w:type="character" w:styleId="100">
    <w:name w:val="annotation reference"/>
    <w:basedOn w:val="89"/>
    <w:semiHidden/>
    <w:uiPriority w:val="0"/>
    <w:rPr>
      <w:sz w:val="21"/>
      <w:szCs w:val="21"/>
    </w:rPr>
  </w:style>
  <w:style w:type="character" w:styleId="101">
    <w:name w:val="HTML Cite"/>
    <w:basedOn w:val="89"/>
    <w:semiHidden/>
    <w:uiPriority w:val="0"/>
    <w:rPr>
      <w:i/>
      <w:iCs/>
    </w:rPr>
  </w:style>
  <w:style w:type="character" w:styleId="102">
    <w:name w:val="HTML Keyboard"/>
    <w:basedOn w:val="89"/>
    <w:semiHidden/>
    <w:uiPriority w:val="0"/>
    <w:rPr>
      <w:rFonts w:ascii="Courier New" w:hAnsi="Courier New" w:cs="Courier New"/>
      <w:sz w:val="20"/>
      <w:szCs w:val="20"/>
    </w:rPr>
  </w:style>
  <w:style w:type="character" w:styleId="103">
    <w:name w:val="HTML Sample"/>
    <w:basedOn w:val="89"/>
    <w:semiHidden/>
    <w:uiPriority w:val="0"/>
    <w:rPr>
      <w:rFonts w:ascii="Courier New" w:hAnsi="Courier New" w:cs="Courier New"/>
    </w:rPr>
  </w:style>
  <w:style w:type="character" w:customStyle="1" w:styleId="104">
    <w:name w:val="HTML 地址 字符"/>
    <w:basedOn w:val="89"/>
    <w:link w:val="21"/>
    <w:semiHidden/>
    <w:uiPriority w:val="0"/>
    <w:rPr>
      <w:rFonts w:ascii="Times New Roman" w:hAnsi="Times New Roman" w:eastAsia="宋体" w:cs="Times New Roman"/>
      <w:i/>
      <w:iCs/>
      <w:szCs w:val="20"/>
    </w:rPr>
  </w:style>
  <w:style w:type="character" w:customStyle="1" w:styleId="105">
    <w:name w:val="HTML 预设格式 字符"/>
    <w:basedOn w:val="89"/>
    <w:link w:val="39"/>
    <w:semiHidden/>
    <w:uiPriority w:val="0"/>
    <w:rPr>
      <w:rFonts w:ascii="Courier New" w:hAnsi="Courier New" w:eastAsia="宋体" w:cs="Courier New"/>
      <w:sz w:val="20"/>
      <w:szCs w:val="20"/>
    </w:rPr>
  </w:style>
  <w:style w:type="character" w:customStyle="1" w:styleId="106">
    <w:name w:val="标题 1 字符"/>
    <w:basedOn w:val="89"/>
    <w:link w:val="2"/>
    <w:uiPriority w:val="0"/>
    <w:rPr>
      <w:rFonts w:ascii="Arial" w:hAnsi="Arial" w:eastAsia="微软雅黑"/>
      <w:kern w:val="44"/>
      <w:sz w:val="30"/>
      <w:szCs w:val="44"/>
    </w:rPr>
  </w:style>
  <w:style w:type="character" w:customStyle="1" w:styleId="107">
    <w:name w:val="标题 2 字符"/>
    <w:basedOn w:val="89"/>
    <w:link w:val="4"/>
    <w:uiPriority w:val="0"/>
    <w:rPr>
      <w:rFonts w:ascii="微软雅黑" w:hAnsi="微软雅黑" w:eastAsia="微软雅黑"/>
      <w:sz w:val="28"/>
      <w:szCs w:val="28"/>
    </w:rPr>
  </w:style>
  <w:style w:type="character" w:customStyle="1" w:styleId="108">
    <w:name w:val="标题 3 字符"/>
    <w:basedOn w:val="89"/>
    <w:link w:val="5"/>
    <w:uiPriority w:val="0"/>
    <w:rPr>
      <w:rFonts w:ascii="微软雅黑" w:hAnsi="微软雅黑" w:eastAsia="微软雅黑"/>
      <w:sz w:val="24"/>
    </w:rPr>
  </w:style>
  <w:style w:type="character" w:customStyle="1" w:styleId="109">
    <w:name w:val="标题 4 字符"/>
    <w:basedOn w:val="89"/>
    <w:link w:val="6"/>
    <w:uiPriority w:val="0"/>
    <w:rPr>
      <w:rFonts w:ascii="微软雅黑" w:hAnsi="微软雅黑" w:eastAsia="微软雅黑"/>
    </w:rPr>
  </w:style>
  <w:style w:type="character" w:customStyle="1" w:styleId="110">
    <w:name w:val="标题 5 字符"/>
    <w:basedOn w:val="89"/>
    <w:link w:val="7"/>
    <w:uiPriority w:val="0"/>
    <w:rPr>
      <w:rFonts w:ascii="Arial" w:hAnsi="Arial" w:eastAsia="微软雅黑" w:cs="Times New Roman"/>
      <w:szCs w:val="20"/>
    </w:rPr>
  </w:style>
  <w:style w:type="character" w:customStyle="1" w:styleId="111">
    <w:name w:val="标题 6 字符"/>
    <w:basedOn w:val="89"/>
    <w:link w:val="8"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112">
    <w:name w:val="标题 7 字符"/>
    <w:basedOn w:val="89"/>
    <w:link w:val="9"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113">
    <w:name w:val="标题 8 字符"/>
    <w:basedOn w:val="89"/>
    <w:link w:val="10"/>
    <w:uiPriority w:val="0"/>
    <w:rPr>
      <w:rFonts w:ascii="Arial" w:hAnsi="Arial" w:eastAsia="黑体" w:cs="Times New Roman"/>
      <w:sz w:val="24"/>
      <w:szCs w:val="20"/>
    </w:rPr>
  </w:style>
  <w:style w:type="character" w:customStyle="1" w:styleId="114">
    <w:name w:val="标题 9 字符"/>
    <w:basedOn w:val="89"/>
    <w:link w:val="11"/>
    <w:uiPriority w:val="0"/>
    <w:rPr>
      <w:rFonts w:ascii="Arial" w:hAnsi="Arial" w:eastAsia="黑体" w:cs="Times New Roman"/>
      <w:szCs w:val="20"/>
    </w:rPr>
  </w:style>
  <w:style w:type="character" w:customStyle="1" w:styleId="115">
    <w:name w:val="标题 字符"/>
    <w:basedOn w:val="89"/>
    <w:link w:val="41"/>
    <w:uiPriority w:val="0"/>
    <w:rPr>
      <w:rFonts w:ascii="Arial" w:hAnsi="Arial" w:eastAsia="微软雅黑"/>
      <w:b/>
      <w:sz w:val="48"/>
    </w:rPr>
  </w:style>
  <w:style w:type="paragraph" w:customStyle="1" w:styleId="116">
    <w:name w:val="表格文字(居中)"/>
    <w:basedOn w:val="3"/>
    <w:uiPriority w:val="0"/>
    <w:pPr>
      <w:spacing w:beforeLines="0" w:afterLines="0"/>
      <w:ind w:firstLine="0" w:firstLineChars="0"/>
      <w:jc w:val="center"/>
    </w:pPr>
  </w:style>
  <w:style w:type="paragraph" w:customStyle="1" w:styleId="117">
    <w:name w:val="表格文字(左对齐)"/>
    <w:basedOn w:val="3"/>
    <w:uiPriority w:val="0"/>
    <w:pPr>
      <w:spacing w:beforeLines="0" w:afterLines="0"/>
      <w:ind w:firstLine="0" w:firstLineChars="0"/>
    </w:pPr>
  </w:style>
  <w:style w:type="paragraph" w:customStyle="1" w:styleId="118">
    <w:name w:val="正文居中"/>
    <w:basedOn w:val="1"/>
    <w:uiPriority w:val="0"/>
    <w:pPr>
      <w:jc w:val="center"/>
    </w:pPr>
  </w:style>
  <w:style w:type="paragraph" w:customStyle="1" w:styleId="119">
    <w:name w:val="表格文字强调(居中)"/>
    <w:basedOn w:val="118"/>
    <w:uiPriority w:val="0"/>
    <w:rPr>
      <w:b/>
    </w:rPr>
  </w:style>
  <w:style w:type="paragraph" w:customStyle="1" w:styleId="120">
    <w:name w:val="表格文字强调(左对齐)"/>
    <w:basedOn w:val="3"/>
    <w:uiPriority w:val="0"/>
    <w:pPr>
      <w:adjustRightInd w:val="0"/>
      <w:spacing w:beforeLines="0" w:afterLines="0"/>
      <w:ind w:firstLine="0" w:firstLineChars="0"/>
      <w:jc w:val="left"/>
    </w:pPr>
    <w:rPr>
      <w:b/>
    </w:rPr>
  </w:style>
  <w:style w:type="paragraph" w:customStyle="1" w:styleId="121">
    <w:name w:val="次级标题"/>
    <w:basedOn w:val="1"/>
    <w:next w:val="1"/>
    <w:uiPriority w:val="0"/>
    <w:pPr>
      <w:adjustRightInd w:val="0"/>
      <w:snapToGrid w:val="0"/>
      <w:spacing w:before="60" w:after="60"/>
      <w:jc w:val="center"/>
    </w:pPr>
    <w:rPr>
      <w:b/>
      <w:sz w:val="30"/>
    </w:rPr>
  </w:style>
  <w:style w:type="character" w:customStyle="1" w:styleId="122">
    <w:name w:val="电子邮件签名 字符"/>
    <w:basedOn w:val="89"/>
    <w:link w:val="13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23">
    <w:name w:val="反显强调"/>
    <w:basedOn w:val="1"/>
    <w:link w:val="124"/>
    <w:uiPriority w:val="0"/>
    <w:pPr>
      <w:ind w:firstLine="420"/>
    </w:pPr>
    <w:rPr>
      <w:color w:val="FFFFFF"/>
    </w:rPr>
  </w:style>
  <w:style w:type="character" w:customStyle="1" w:styleId="124">
    <w:name w:val="反显强调 Char"/>
    <w:basedOn w:val="89"/>
    <w:link w:val="123"/>
    <w:uiPriority w:val="0"/>
    <w:rPr>
      <w:rFonts w:ascii="Times New Roman" w:hAnsi="Times New Roman" w:eastAsia="宋体" w:cs="Times New Roman"/>
      <w:color w:val="FFFFFF"/>
      <w:szCs w:val="21"/>
    </w:rPr>
  </w:style>
  <w:style w:type="paragraph" w:customStyle="1" w:styleId="125">
    <w:name w:val="居中强调"/>
    <w:basedOn w:val="1"/>
    <w:qFormat/>
    <w:uiPriority w:val="0"/>
    <w:pPr>
      <w:jc w:val="center"/>
    </w:pPr>
    <w:rPr>
      <w:b/>
      <w:bCs/>
    </w:rPr>
  </w:style>
  <w:style w:type="paragraph" w:customStyle="1" w:styleId="126">
    <w:name w:val="列表文字"/>
    <w:basedOn w:val="1"/>
    <w:qFormat/>
    <w:uiPriority w:val="0"/>
    <w:pPr>
      <w:numPr>
        <w:ilvl w:val="0"/>
        <w:numId w:val="3"/>
      </w:numPr>
      <w:adjustRightInd w:val="0"/>
      <w:snapToGrid w:val="0"/>
    </w:pPr>
  </w:style>
  <w:style w:type="paragraph" w:customStyle="1" w:styleId="127">
    <w:name w:val="内部参考"/>
    <w:basedOn w:val="3"/>
    <w:link w:val="148"/>
    <w:qFormat/>
    <w:uiPriority w:val="0"/>
    <w:rPr>
      <w:i/>
      <w:color w:val="0000FF"/>
    </w:rPr>
  </w:style>
  <w:style w:type="character" w:customStyle="1" w:styleId="128">
    <w:name w:val="批注框文本 字符"/>
    <w:basedOn w:val="89"/>
    <w:link w:val="26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9">
    <w:name w:val="批注文字 字符"/>
    <w:basedOn w:val="89"/>
    <w:link w:val="16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30">
    <w:name w:val="批注主题 字符"/>
    <w:basedOn w:val="129"/>
    <w:link w:val="42"/>
    <w:semiHidden/>
    <w:qFormat/>
    <w:uiPriority w:val="0"/>
    <w:rPr>
      <w:rFonts w:ascii="Times New Roman" w:hAnsi="Times New Roman" w:eastAsia="宋体" w:cs="Times New Roman"/>
      <w:b/>
      <w:bCs/>
      <w:szCs w:val="20"/>
    </w:rPr>
  </w:style>
  <w:style w:type="paragraph" w:customStyle="1" w:styleId="131">
    <w:name w:val="图表"/>
    <w:basedOn w:val="1"/>
    <w:next w:val="14"/>
    <w:qFormat/>
    <w:uiPriority w:val="0"/>
    <w:pPr>
      <w:keepNext/>
      <w:kinsoku w:val="0"/>
      <w:adjustRightInd w:val="0"/>
      <w:snapToGrid w:val="0"/>
      <w:jc w:val="center"/>
    </w:pPr>
  </w:style>
  <w:style w:type="character" w:customStyle="1" w:styleId="132">
    <w:name w:val="文档结构图 字符"/>
    <w:basedOn w:val="89"/>
    <w:link w:val="15"/>
    <w:semiHidden/>
    <w:qFormat/>
    <w:uiPriority w:val="0"/>
    <w:rPr>
      <w:rFonts w:ascii="Times New Roman" w:hAnsi="Times New Roman" w:eastAsia="宋体" w:cs="Times New Roman"/>
      <w:szCs w:val="20"/>
      <w:shd w:val="clear" w:color="auto" w:fill="000080"/>
    </w:rPr>
  </w:style>
  <w:style w:type="paragraph" w:customStyle="1" w:styleId="133">
    <w:name w:val="文档主题"/>
    <w:basedOn w:val="41"/>
    <w:qFormat/>
    <w:uiPriority w:val="0"/>
    <w:pPr>
      <w:adjustRightInd w:val="0"/>
      <w:snapToGrid w:val="0"/>
      <w:spacing w:before="120"/>
    </w:pPr>
    <w:rPr>
      <w:b w:val="0"/>
      <w:sz w:val="44"/>
    </w:rPr>
  </w:style>
  <w:style w:type="character" w:customStyle="1" w:styleId="134">
    <w:name w:val="页脚 字符"/>
    <w:basedOn w:val="89"/>
    <w:link w:val="2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5">
    <w:name w:val="页眉 字符"/>
    <w:basedOn w:val="89"/>
    <w:link w:val="29"/>
    <w:qFormat/>
    <w:uiPriority w:val="0"/>
    <w:rPr>
      <w:rFonts w:ascii="Times New Roman" w:hAnsi="Times New Roman" w:eastAsia="宋体" w:cs="Times New Roman"/>
      <w:sz w:val="10"/>
      <w:szCs w:val="18"/>
    </w:rPr>
  </w:style>
  <w:style w:type="paragraph" w:customStyle="1" w:styleId="136">
    <w:name w:val="页眉页脚文字"/>
    <w:basedOn w:val="1"/>
    <w:qFormat/>
    <w:uiPriority w:val="0"/>
    <w:rPr>
      <w:sz w:val="18"/>
    </w:rPr>
  </w:style>
  <w:style w:type="character" w:customStyle="1" w:styleId="137">
    <w:name w:val="正文文本 字符"/>
    <w:basedOn w:val="89"/>
    <w:link w:val="18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38">
    <w:name w:val="正文首行缩进 字符"/>
    <w:basedOn w:val="137"/>
    <w:link w:val="43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39">
    <w:name w:val="正文文本缩进 字符"/>
    <w:basedOn w:val="89"/>
    <w:link w:val="19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40">
    <w:name w:val="正文首行缩进 2 字符"/>
    <w:basedOn w:val="139"/>
    <w:link w:val="44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41">
    <w:name w:val="正文文本 2 字符"/>
    <w:basedOn w:val="89"/>
    <w:link w:val="38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42">
    <w:name w:val="正文文本 3 字符"/>
    <w:basedOn w:val="89"/>
    <w:link w:val="17"/>
    <w:semiHidden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43">
    <w:name w:val="正文文本缩进 2 字符"/>
    <w:basedOn w:val="89"/>
    <w:link w:val="25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44">
    <w:name w:val="正文文本缩进 3 字符"/>
    <w:basedOn w:val="89"/>
    <w:link w:val="34"/>
    <w:semiHidden/>
    <w:qFormat/>
    <w:uiPriority w:val="0"/>
    <w:rPr>
      <w:rFonts w:ascii="Times New Roman" w:hAnsi="Times New Roman" w:eastAsia="宋体" w:cs="Times New Roman"/>
      <w:sz w:val="16"/>
      <w:szCs w:val="16"/>
    </w:rPr>
  </w:style>
  <w:style w:type="paragraph" w:customStyle="1" w:styleId="145">
    <w:name w:val="封面信息"/>
    <w:basedOn w:val="1"/>
    <w:qFormat/>
    <w:uiPriority w:val="0"/>
    <w:pPr>
      <w:autoSpaceDE w:val="0"/>
      <w:autoSpaceDN w:val="0"/>
      <w:adjustRightInd w:val="0"/>
      <w:jc w:val="left"/>
    </w:pPr>
    <w:rPr>
      <w:rFonts w:ascii="微软雅黑" w:hAnsi="微软雅黑" w:eastAsia="微软雅黑" w:cs="黑体"/>
      <w:color w:val="000000"/>
      <w:kern w:val="0"/>
      <w:sz w:val="24"/>
      <w:szCs w:val="24"/>
    </w:rPr>
  </w:style>
  <w:style w:type="character" w:customStyle="1" w:styleId="146">
    <w:name w:val="副标题 字符"/>
    <w:basedOn w:val="89"/>
    <w:link w:val="3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7">
    <w:name w:val="正文缩进 字符"/>
    <w:basedOn w:val="89"/>
    <w:link w:val="3"/>
    <w:qFormat/>
    <w:uiPriority w:val="0"/>
  </w:style>
  <w:style w:type="character" w:customStyle="1" w:styleId="148">
    <w:name w:val="内部参考 Char"/>
    <w:basedOn w:val="147"/>
    <w:link w:val="127"/>
    <w:qFormat/>
    <w:uiPriority w:val="0"/>
    <w:rPr>
      <w:i/>
      <w:color w:val="0000FF"/>
    </w:rPr>
  </w:style>
  <w:style w:type="paragraph" w:customStyle="1" w:styleId="149">
    <w:name w:val="代码"/>
    <w:basedOn w:val="1"/>
    <w:qFormat/>
    <w:uiPriority w:val="0"/>
    <w:pPr>
      <w:shd w:val="clear" w:color="auto" w:fill="F1F1F1" w:themeFill="background1" w:themeFillShade="F2"/>
    </w:pPr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B84CD1-4645-406C-98DB-3F613962FC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cpl-lab-report-template-rev2.dotx</Template>
  <Company>Aloha</Company>
  <Pages>8</Pages>
  <Words>945</Words>
  <Characters>5392</Characters>
  <Lines>44</Lines>
  <Paragraphs>12</Paragraphs>
  <TotalTime>0</TotalTime>
  <ScaleCrop>false</ScaleCrop>
  <LinksUpToDate>false</LinksUpToDate>
  <CharactersWithSpaces>6325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2018-10-29T23:00:00Z</dcterms:created>
  <dc:creator>Cui Yidong</dc:creator>
  <cp:lastModifiedBy>古亦有瑜</cp:lastModifiedBy>
  <dcterms:modified xsi:type="dcterms:W3CDTF">2019-10-16T12:21:04Z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